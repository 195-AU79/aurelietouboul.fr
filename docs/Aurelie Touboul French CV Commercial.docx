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94F0" w14:textId="6E8745A5" w:rsidR="00F93E26" w:rsidRDefault="00E86026" w:rsidP="00E76932">
      <w:pPr>
        <w:jc w:val="both"/>
        <w:sectPr w:rsidR="00F93E26" w:rsidSect="00F93E26"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5E1F1F" wp14:editId="1E002E09">
                <wp:simplePos x="0" y="0"/>
                <wp:positionH relativeFrom="column">
                  <wp:posOffset>-899796</wp:posOffset>
                </wp:positionH>
                <wp:positionV relativeFrom="paragraph">
                  <wp:posOffset>-823595</wp:posOffset>
                </wp:positionV>
                <wp:extent cx="1819276" cy="18383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6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7A68E" w14:textId="459F6477" w:rsidR="001D5782" w:rsidRPr="00C31721" w:rsidRDefault="001D5782" w:rsidP="001D5782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</w:pPr>
                            <w:r w:rsidRPr="00C31721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Tel.</w:t>
                            </w:r>
                            <w:r w:rsidR="008F43E2" w:rsidRPr="008F43E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85D8F1E" w14:textId="1663FEDC" w:rsidR="001D5782" w:rsidRPr="00C31721" w:rsidRDefault="001D5782" w:rsidP="001D5782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</w:pPr>
                            <w:r w:rsidRPr="00C31721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+</w:t>
                            </w:r>
                            <w:r w:rsidR="009A35F9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33645798464</w:t>
                            </w:r>
                          </w:p>
                          <w:p w14:paraId="384863B7" w14:textId="2A095E7D" w:rsidR="001D5782" w:rsidRPr="00C31721" w:rsidRDefault="001D5782" w:rsidP="001D5782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4C263A06" w14:textId="2AF10BC0" w:rsidR="001D5782" w:rsidRPr="00C31721" w:rsidRDefault="006149B1" w:rsidP="001D5782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</w:pPr>
                            <w:r w:rsidRPr="00C31721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Adresse mail</w:t>
                            </w:r>
                            <w:r w:rsidR="00BD3D1B" w:rsidRPr="00C31721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1D5782" w:rsidRPr="00C31721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18CCA26" w14:textId="49CBE59B" w:rsidR="001D5782" w:rsidRPr="00C31721" w:rsidRDefault="00D147BD" w:rsidP="001D5782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</w:pPr>
                            <w:hyperlink r:id="rId9" w:history="1">
                              <w:r w:rsidR="00206789" w:rsidRPr="00C31721">
                                <w:rPr>
                                  <w:rStyle w:val="Hyperlink"/>
                                  <w:rFonts w:cs="Al Bayan Plain"/>
                                  <w:b/>
                                </w:rPr>
                                <w:t>a.touboul@yahoo.fr</w:t>
                              </w:r>
                            </w:hyperlink>
                          </w:p>
                          <w:p w14:paraId="58D3C2FA" w14:textId="40030C47" w:rsidR="00206789" w:rsidRPr="00C31721" w:rsidRDefault="00206789" w:rsidP="001D5782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199568EE" w14:textId="22B4416A" w:rsidR="00206789" w:rsidRDefault="0030186A" w:rsidP="00E86026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A94C42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Site</w:t>
                            </w:r>
                            <w:r w:rsidR="00592323" w:rsidRPr="00A94C42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>s</w:t>
                            </w:r>
                            <w:r w:rsidRPr="00A94C42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 xml:space="preserve"> Web</w:t>
                            </w:r>
                            <w:r w:rsidR="00206789" w:rsidRPr="00A94C42">
                              <w:rPr>
                                <w:rFonts w:cs="Al Bayan Plain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hyperlink r:id="rId10" w:history="1">
                              <w:r w:rsidR="00E86026" w:rsidRPr="00A94C42">
                                <w:rPr>
                                  <w:rStyle w:val="Hyperlink"/>
                                  <w:rFonts w:cs="Al Bayan Plain"/>
                                  <w:b/>
                                  <w:sz w:val="16"/>
                                </w:rPr>
                                <w:t>www.aurelietouboul.com</w:t>
                              </w:r>
                            </w:hyperlink>
                          </w:p>
                          <w:p w14:paraId="783E4D6E" w14:textId="77777777" w:rsidR="00A94C42" w:rsidRPr="00A94C42" w:rsidRDefault="00A94C42" w:rsidP="00E86026">
                            <w:pPr>
                              <w:contextualSpacing/>
                              <w:rPr>
                                <w:rFonts w:cs="Al Bayan Plain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76460612" w14:textId="5B31C027" w:rsidR="00E86026" w:rsidRPr="00A94C42" w:rsidRDefault="00E86026" w:rsidP="001D5782">
                            <w:pPr>
                              <w:contextualSpacing/>
                              <w:rPr>
                                <w:rStyle w:val="Hyperlink"/>
                                <w:sz w:val="16"/>
                              </w:rPr>
                            </w:pPr>
                            <w:r w:rsidRPr="00A94C42">
                              <w:rPr>
                                <w:rStyle w:val="Hyperlink"/>
                                <w:rFonts w:cs="Al Bayan Plain"/>
                                <w:b/>
                                <w:sz w:val="16"/>
                                <w:lang w:val="en-GB"/>
                              </w:rPr>
                              <w:t>www.danslavieilyadescac</w:t>
                            </w:r>
                            <w:r w:rsidR="00A94C42" w:rsidRPr="00A94C42">
                              <w:rPr>
                                <w:rStyle w:val="Hyperlink"/>
                                <w:rFonts w:cs="Al Bayan Plain"/>
                                <w:b/>
                                <w:sz w:val="16"/>
                                <w:lang w:val="en-GB"/>
                              </w:rPr>
                              <w:t>t</w:t>
                            </w:r>
                            <w:r w:rsidRPr="00A94C42">
                              <w:rPr>
                                <w:rStyle w:val="Hyperlink"/>
                                <w:rFonts w:cs="Al Bayan Plain"/>
                                <w:b/>
                                <w:sz w:val="16"/>
                                <w:lang w:val="en-GB"/>
                              </w:rPr>
                              <w:t>us.com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E1F1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70.85pt;margin-top:-64.85pt;width:143.25pt;height:14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" filled="f" stroked="f" strokeweight=".5pt">
                <v:textbox>
                  <w:txbxContent>
                    <w:p w14:paraId="7A17A68E" w14:textId="459F6477" w:rsidR="001D5782" w:rsidRPr="00C31721" w:rsidRDefault="001D5782" w:rsidP="001D5782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</w:rPr>
                      </w:pPr>
                      <w:r w:rsidRPr="00C31721">
                        <w:rPr>
                          <w:rFonts w:cs="Al Bayan Plain"/>
                          <w:b/>
                          <w:color w:val="FFFFFF" w:themeColor="background1"/>
                        </w:rPr>
                        <w:t>Tel.</w:t>
                      </w:r>
                      <w:r w:rsidR="008F43E2" w:rsidRPr="008F43E2">
                        <w:rPr>
                          <w:noProof/>
                        </w:rPr>
                        <w:t xml:space="preserve"> </w:t>
                      </w:r>
                    </w:p>
                    <w:p w14:paraId="785D8F1E" w14:textId="1663FEDC" w:rsidR="001D5782" w:rsidRPr="00C31721" w:rsidRDefault="001D5782" w:rsidP="001D5782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</w:rPr>
                      </w:pPr>
                      <w:r w:rsidRPr="00C31721">
                        <w:rPr>
                          <w:rFonts w:cs="Al Bayan Plain"/>
                          <w:b/>
                          <w:color w:val="FFFFFF" w:themeColor="background1"/>
                        </w:rPr>
                        <w:t>+</w:t>
                      </w:r>
                      <w:r w:rsidR="009A35F9">
                        <w:rPr>
                          <w:rFonts w:cs="Al Bayan Plain"/>
                          <w:b/>
                          <w:color w:val="FFFFFF" w:themeColor="background1"/>
                        </w:rPr>
                        <w:t>33645798464</w:t>
                      </w:r>
                    </w:p>
                    <w:p w14:paraId="384863B7" w14:textId="2A095E7D" w:rsidR="001D5782" w:rsidRPr="00C31721" w:rsidRDefault="001D5782" w:rsidP="001D5782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</w:rPr>
                      </w:pPr>
                    </w:p>
                    <w:p w14:paraId="4C263A06" w14:textId="2AF10BC0" w:rsidR="001D5782" w:rsidRPr="00C31721" w:rsidRDefault="006149B1" w:rsidP="001D5782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</w:rPr>
                      </w:pPr>
                      <w:r w:rsidRPr="00C31721">
                        <w:rPr>
                          <w:rFonts w:cs="Al Bayan Plain"/>
                          <w:b/>
                          <w:color w:val="FFFFFF" w:themeColor="background1"/>
                        </w:rPr>
                        <w:t>Adresse mail</w:t>
                      </w:r>
                      <w:r w:rsidR="00BD3D1B" w:rsidRPr="00C31721">
                        <w:rPr>
                          <w:rFonts w:cs="Al Bayan Plain"/>
                          <w:b/>
                          <w:color w:val="FFFFFF" w:themeColor="background1"/>
                        </w:rPr>
                        <w:t xml:space="preserve"> </w:t>
                      </w:r>
                      <w:r w:rsidR="001D5782" w:rsidRPr="00C31721">
                        <w:rPr>
                          <w:rFonts w:cs="Al Bayan Plain"/>
                          <w:b/>
                          <w:color w:val="FFFFFF" w:themeColor="background1"/>
                        </w:rPr>
                        <w:t>:</w:t>
                      </w:r>
                    </w:p>
                    <w:p w14:paraId="718CCA26" w14:textId="49CBE59B" w:rsidR="001D5782" w:rsidRPr="00C31721" w:rsidRDefault="00D147BD" w:rsidP="001D5782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</w:rPr>
                      </w:pPr>
                      <w:hyperlink r:id="rId11" w:history="1">
                        <w:r w:rsidR="00206789" w:rsidRPr="00C31721">
                          <w:rPr>
                            <w:rStyle w:val="Hyperlink"/>
                            <w:rFonts w:cs="Al Bayan Plain"/>
                            <w:b/>
                          </w:rPr>
                          <w:t>a.touboul@yahoo.fr</w:t>
                        </w:r>
                      </w:hyperlink>
                    </w:p>
                    <w:p w14:paraId="58D3C2FA" w14:textId="40030C47" w:rsidR="00206789" w:rsidRPr="00C31721" w:rsidRDefault="00206789" w:rsidP="001D5782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</w:rPr>
                      </w:pPr>
                    </w:p>
                    <w:p w14:paraId="199568EE" w14:textId="22B4416A" w:rsidR="00206789" w:rsidRDefault="0030186A" w:rsidP="00E86026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  <w:sz w:val="16"/>
                        </w:rPr>
                      </w:pPr>
                      <w:r w:rsidRPr="00A94C42">
                        <w:rPr>
                          <w:rFonts w:cs="Al Bayan Plain"/>
                          <w:b/>
                          <w:color w:val="FFFFFF" w:themeColor="background1"/>
                        </w:rPr>
                        <w:t>Site</w:t>
                      </w:r>
                      <w:r w:rsidR="00592323" w:rsidRPr="00A94C42">
                        <w:rPr>
                          <w:rFonts w:cs="Al Bayan Plain"/>
                          <w:b/>
                          <w:color w:val="FFFFFF" w:themeColor="background1"/>
                        </w:rPr>
                        <w:t>s</w:t>
                      </w:r>
                      <w:r w:rsidRPr="00A94C42">
                        <w:rPr>
                          <w:rFonts w:cs="Al Bayan Plain"/>
                          <w:b/>
                          <w:color w:val="FFFFFF" w:themeColor="background1"/>
                        </w:rPr>
                        <w:t xml:space="preserve"> Web</w:t>
                      </w:r>
                      <w:r w:rsidR="00206789" w:rsidRPr="00A94C42">
                        <w:rPr>
                          <w:rFonts w:cs="Al Bayan Plain"/>
                          <w:b/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r w:rsidR="00E86026" w:rsidRPr="00A94C42">
                          <w:rPr>
                            <w:rStyle w:val="Hyperlink"/>
                            <w:rFonts w:cs="Al Bayan Plain"/>
                            <w:b/>
                            <w:sz w:val="16"/>
                          </w:rPr>
                          <w:t>www.aurelietouboul.com</w:t>
                        </w:r>
                      </w:hyperlink>
                    </w:p>
                    <w:p w14:paraId="783E4D6E" w14:textId="77777777" w:rsidR="00A94C42" w:rsidRPr="00A94C42" w:rsidRDefault="00A94C42" w:rsidP="00E86026">
                      <w:pPr>
                        <w:contextualSpacing/>
                        <w:rPr>
                          <w:rFonts w:cs="Al Bayan Plain"/>
                          <w:b/>
                          <w:color w:val="FFFFFF" w:themeColor="background1"/>
                          <w:sz w:val="20"/>
                        </w:rPr>
                      </w:pPr>
                    </w:p>
                    <w:p w14:paraId="76460612" w14:textId="5B31C027" w:rsidR="00E86026" w:rsidRPr="00A94C42" w:rsidRDefault="00E86026" w:rsidP="001D5782">
                      <w:pPr>
                        <w:contextualSpacing/>
                        <w:rPr>
                          <w:rStyle w:val="Hyperlink"/>
                          <w:sz w:val="16"/>
                        </w:rPr>
                      </w:pPr>
                      <w:r w:rsidRPr="00A94C42">
                        <w:rPr>
                          <w:rStyle w:val="Hyperlink"/>
                          <w:rFonts w:cs="Al Bayan Plain"/>
                          <w:b/>
                          <w:sz w:val="16"/>
                          <w:lang w:val="en-GB"/>
                        </w:rPr>
                        <w:t>www.danslavieilyadescac</w:t>
                      </w:r>
                      <w:r w:rsidR="00A94C42" w:rsidRPr="00A94C42">
                        <w:rPr>
                          <w:rStyle w:val="Hyperlink"/>
                          <w:rFonts w:cs="Al Bayan Plain"/>
                          <w:b/>
                          <w:sz w:val="16"/>
                          <w:lang w:val="en-GB"/>
                        </w:rPr>
                        <w:t>t</w:t>
                      </w:r>
                      <w:r w:rsidRPr="00A94C42">
                        <w:rPr>
                          <w:rStyle w:val="Hyperlink"/>
                          <w:rFonts w:cs="Al Bayan Plain"/>
                          <w:b/>
                          <w:sz w:val="16"/>
                          <w:lang w:val="en-GB"/>
                        </w:rPr>
                        <w:t>us.com</w:t>
                      </w:r>
                    </w:p>
                  </w:txbxContent>
                </v:textbox>
              </v:shape>
            </w:pict>
          </mc:Fallback>
        </mc:AlternateContent>
      </w:r>
      <w:r w:rsidR="008F43E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87F1F3" wp14:editId="07F2D628">
                <wp:simplePos x="0" y="0"/>
                <wp:positionH relativeFrom="column">
                  <wp:posOffset>1148080</wp:posOffset>
                </wp:positionH>
                <wp:positionV relativeFrom="paragraph">
                  <wp:posOffset>-128270</wp:posOffset>
                </wp:positionV>
                <wp:extent cx="4981575" cy="314325"/>
                <wp:effectExtent l="19050" t="1905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A209" w14:textId="04E90BD2" w:rsidR="007A2A58" w:rsidRPr="0030186A" w:rsidRDefault="00385296" w:rsidP="00385296">
                            <w:pPr>
                              <w:jc w:val="center"/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gramStart"/>
                            <w:r w:rsidRPr="0030186A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Objecti</w:t>
                            </w:r>
                            <w:r w:rsidR="0030186A" w:rsidRPr="0030186A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</w:t>
                            </w:r>
                            <w:r w:rsidR="00E9781A" w:rsidRPr="0030186A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:</w:t>
                            </w:r>
                            <w:proofErr w:type="gramEnd"/>
                            <w:r w:rsidR="00E9781A" w:rsidRPr="0030186A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8F43E2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Recherche d’emploi </w:t>
                            </w:r>
                            <w:r w:rsidR="001522FA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CDD</w:t>
                            </w:r>
                            <w:r w:rsidRPr="0030186A">
                              <w:rPr>
                                <w:b/>
                                <w:color w:val="8064A2" w:themeColor="accent4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F1F3" id="Text Box 8" o:spid="_x0000_s1027" type="#_x0000_t202" style="position:absolute;left:0;text-align:left;margin-left:90.4pt;margin-top:-10.1pt;width:392.25pt;height:2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" fillcolor="white [3201]" strokecolor="#4f81bd [3204]" strokeweight="2.25pt">
                <v:path arrowok="t"/>
                <v:textbox>
                  <w:txbxContent>
                    <w:p w14:paraId="50EEA209" w14:textId="04E90BD2" w:rsidR="007A2A58" w:rsidRPr="0030186A" w:rsidRDefault="00385296" w:rsidP="00385296">
                      <w:pPr>
                        <w:jc w:val="center"/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gramStart"/>
                      <w:r w:rsidRPr="0030186A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Objecti</w:t>
                      </w:r>
                      <w:r w:rsidR="0030186A" w:rsidRPr="0030186A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</w:t>
                      </w:r>
                      <w:r w:rsidR="00E9781A" w:rsidRPr="0030186A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:</w:t>
                      </w:r>
                      <w:proofErr w:type="gramEnd"/>
                      <w:r w:rsidR="00E9781A" w:rsidRPr="0030186A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8F43E2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Recherche d’emploi </w:t>
                      </w:r>
                      <w:r w:rsidR="001522FA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CDD</w:t>
                      </w:r>
                      <w:r w:rsidRPr="0030186A">
                        <w:rPr>
                          <w:b/>
                          <w:color w:val="8064A2" w:themeColor="accent4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781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609FEE" wp14:editId="0A0E6991">
                <wp:simplePos x="0" y="0"/>
                <wp:positionH relativeFrom="column">
                  <wp:posOffset>938530</wp:posOffset>
                </wp:positionH>
                <wp:positionV relativeFrom="paragraph">
                  <wp:posOffset>233680</wp:posOffset>
                </wp:positionV>
                <wp:extent cx="5124450" cy="4667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9DBEC" w14:textId="2EDE5397" w:rsidR="00385296" w:rsidRPr="0030186A" w:rsidRDefault="0030186A" w:rsidP="00E9781A">
                            <w:pPr>
                              <w:pStyle w:val="NormalWeb"/>
                              <w:ind w:left="720"/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</w:pPr>
                            <w:r w:rsidRPr="0030186A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>Nombreu</w:t>
                            </w:r>
                            <w:r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>x</w:t>
                            </w:r>
                            <w:r w:rsidRPr="0030186A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 xml:space="preserve"> trava</w:t>
                            </w:r>
                            <w:r w:rsidR="009A35F9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>ux</w:t>
                            </w:r>
                            <w:r w:rsidRPr="0030186A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 xml:space="preserve"> en équipe, </w:t>
                            </w:r>
                            <w:r w:rsidR="00924FDF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>b</w:t>
                            </w:r>
                            <w:r w:rsidRPr="0030186A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 xml:space="preserve">on contact humain et patience, </w:t>
                            </w:r>
                            <w:r w:rsidR="00924FDF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>c</w:t>
                            </w:r>
                            <w:r w:rsidRPr="0030186A">
                              <w:rPr>
                                <w:rFonts w:ascii="Corbel" w:hAnsi="Corbel" w:cstheme="majorHAnsi"/>
                                <w:b/>
                                <w:i/>
                                <w:iCs/>
                                <w:color w:val="565656"/>
                              </w:rPr>
                              <w:t>apacités organisationnelles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9FEE" id="Text Box 10" o:spid="_x0000_s1028" type="#_x0000_t202" style="position:absolute;left:0;text-align:left;margin-left:73.9pt;margin-top:18.4pt;width:403.5pt;height:36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" fillcolor="white [3212]" stroked="f" strokeweight=".5pt">
                <v:textbox>
                  <w:txbxContent>
                    <w:p w14:paraId="6E39DBEC" w14:textId="2EDE5397" w:rsidR="00385296" w:rsidRPr="0030186A" w:rsidRDefault="0030186A" w:rsidP="00E9781A">
                      <w:pPr>
                        <w:pStyle w:val="NormalWeb"/>
                        <w:ind w:left="720"/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</w:pPr>
                      <w:r w:rsidRPr="0030186A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>Nombreu</w:t>
                      </w:r>
                      <w:r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>x</w:t>
                      </w:r>
                      <w:r w:rsidRPr="0030186A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 xml:space="preserve"> trava</w:t>
                      </w:r>
                      <w:r w:rsidR="009A35F9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>ux</w:t>
                      </w:r>
                      <w:r w:rsidRPr="0030186A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 xml:space="preserve"> en équipe, </w:t>
                      </w:r>
                      <w:r w:rsidR="00924FDF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>b</w:t>
                      </w:r>
                      <w:r w:rsidRPr="0030186A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 xml:space="preserve">on contact humain et patience, </w:t>
                      </w:r>
                      <w:r w:rsidR="00924FDF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>c</w:t>
                      </w:r>
                      <w:r w:rsidRPr="0030186A">
                        <w:rPr>
                          <w:rFonts w:ascii="Corbel" w:hAnsi="Corbel" w:cstheme="majorHAnsi"/>
                          <w:b/>
                          <w:i/>
                          <w:iCs/>
                          <w:color w:val="565656"/>
                        </w:rPr>
                        <w:t>apacités organisationnelles</w:t>
                      </w:r>
                    </w:p>
                  </w:txbxContent>
                </v:textbox>
              </v:shape>
            </w:pict>
          </mc:Fallback>
        </mc:AlternateContent>
      </w:r>
      <w:r w:rsidR="003C64AD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330BE9" wp14:editId="65F49985">
                <wp:simplePos x="0" y="0"/>
                <wp:positionH relativeFrom="column">
                  <wp:posOffset>-890694</wp:posOffset>
                </wp:positionH>
                <wp:positionV relativeFrom="paragraph">
                  <wp:posOffset>-898101</wp:posOffset>
                </wp:positionV>
                <wp:extent cx="1767840" cy="10806430"/>
                <wp:effectExtent l="0" t="0" r="0" b="12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806430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D510" id="Rectangle 91" o:spid="_x0000_s1026" style="position:absolute;margin-left:-70.15pt;margin-top:-70.7pt;width:139.2pt;height:850.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" fillcolor="#48b6a8" stroked="f"/>
            </w:pict>
          </mc:Fallback>
        </mc:AlternateContent>
      </w:r>
      <w:r w:rsidR="003C64AD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78BAA8" wp14:editId="73B265D8">
                <wp:simplePos x="0" y="0"/>
                <wp:positionH relativeFrom="column">
                  <wp:posOffset>878205</wp:posOffset>
                </wp:positionH>
                <wp:positionV relativeFrom="paragraph">
                  <wp:posOffset>-899795</wp:posOffset>
                </wp:positionV>
                <wp:extent cx="5775325" cy="701040"/>
                <wp:effectExtent l="0" t="0" r="0" b="3810"/>
                <wp:wrapThrough wrapText="bothSides">
                  <wp:wrapPolygon edited="0">
                    <wp:start x="0" y="0"/>
                    <wp:lineTo x="0" y="21130"/>
                    <wp:lineTo x="21517" y="21130"/>
                    <wp:lineTo x="21517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325" cy="701040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F032" w14:textId="7EBCC4C9" w:rsidR="00533C46" w:rsidRPr="0075570E" w:rsidRDefault="008F43E2" w:rsidP="0075570E">
                            <w:pPr>
                              <w:pStyle w:val="BalloonText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3E2">
                              <w:rPr>
                                <w:noProof/>
                              </w:rPr>
                              <w:drawing>
                                <wp:inline distT="0" distB="0" distL="0" distR="0" wp14:anchorId="48CC1922" wp14:editId="7DA01615">
                                  <wp:extent cx="441168" cy="663575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927" cy="679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BAA8" id="Zone de texte 14" o:spid="_x0000_s1029" type="#_x0000_t202" style="position:absolute;left:0;text-align:left;margin-left:69.15pt;margin-top:-70.85pt;width:454.75pt;height:55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" fillcolor="#e06721" stroked="f">
                <v:textbox inset="7mm,,,0">
                  <w:txbxContent>
                    <w:p w14:paraId="6DD4F032" w14:textId="7EBCC4C9" w:rsidR="00533C46" w:rsidRPr="0075570E" w:rsidRDefault="008F43E2" w:rsidP="0075570E">
                      <w:pPr>
                        <w:pStyle w:val="BalloonText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3E2">
                        <w:rPr>
                          <w:noProof/>
                        </w:rPr>
                        <w:drawing>
                          <wp:inline distT="0" distB="0" distL="0" distR="0" wp14:anchorId="48CC1922" wp14:editId="7DA01615">
                            <wp:extent cx="441168" cy="663575"/>
                            <wp:effectExtent l="0" t="0" r="0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1927" cy="679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578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32A960" wp14:editId="1DFA0A34">
                <wp:simplePos x="0" y="0"/>
                <wp:positionH relativeFrom="column">
                  <wp:posOffset>2378075</wp:posOffset>
                </wp:positionH>
                <wp:positionV relativeFrom="paragraph">
                  <wp:posOffset>-798195</wp:posOffset>
                </wp:positionV>
                <wp:extent cx="2434590" cy="56896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64BC" w14:textId="77777777" w:rsidR="00533C46" w:rsidRPr="00B57CCA" w:rsidRDefault="00B2615E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CC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Aurélie</w:t>
                            </w:r>
                            <w:r w:rsidR="00B57CCA" w:rsidRPr="00B57CC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57CC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8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Touboul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2A960" id="Zone de texte 6" o:spid="_x0000_s1030" type="#_x0000_t202" style="position:absolute;left:0;text-align:left;margin-left:187.25pt;margin-top:-62.85pt;width:191.7pt;height:44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" filled="f" stroked="f">
                <v:textbox>
                  <w:txbxContent>
                    <w:p w14:paraId="211364BC" w14:textId="77777777" w:rsidR="00533C46" w:rsidRPr="00B57CCA" w:rsidRDefault="00B2615E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7CCA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Aurélie</w:t>
                      </w:r>
                      <w:r w:rsidR="00B57CCA" w:rsidRPr="00B57CCA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57CCA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8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Touboul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A5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7632D1" wp14:editId="1C6634C0">
                <wp:simplePos x="0" y="0"/>
                <wp:positionH relativeFrom="column">
                  <wp:posOffset>865209</wp:posOffset>
                </wp:positionH>
                <wp:positionV relativeFrom="paragraph">
                  <wp:posOffset>-81088</wp:posOffset>
                </wp:positionV>
                <wp:extent cx="21265" cy="9866807"/>
                <wp:effectExtent l="38100" t="38100" r="42545" b="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9866807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41772" id="Connecteur droit 90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-6.4pt" to="69.8pt,7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" strokecolor="white [3212]" strokeweight="6pt">
                <v:stroke dashstyle="1 1" endcap="round"/>
              </v:line>
            </w:pict>
          </mc:Fallback>
        </mc:AlternateContent>
      </w:r>
    </w:p>
    <w:p w14:paraId="293BC1D6" w14:textId="23FA9EC5" w:rsidR="00AF7C19" w:rsidRDefault="00D624BE" w:rsidP="00545E2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E2FC69" wp14:editId="180264A5">
                <wp:simplePos x="0" y="0"/>
                <wp:positionH relativeFrom="column">
                  <wp:posOffset>-804545</wp:posOffset>
                </wp:positionH>
                <wp:positionV relativeFrom="paragraph">
                  <wp:posOffset>1125220</wp:posOffset>
                </wp:positionV>
                <wp:extent cx="1594485" cy="411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7F103" w14:textId="00644A2D" w:rsidR="007D2B90" w:rsidRPr="00C31721" w:rsidRDefault="0030186A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30186A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>Français</w:t>
                            </w:r>
                            <w:r w:rsidR="007D2B90" w:rsidRPr="00C31721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82862A7" w14:textId="3AB1ADD5" w:rsidR="007D2B90" w:rsidRPr="00C31721" w:rsidRDefault="0030186A" w:rsidP="007D2B90">
                            <w:pPr>
                              <w:contextualSpacing/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C31721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Langue maternelle</w:t>
                            </w:r>
                          </w:p>
                          <w:p w14:paraId="4D66A629" w14:textId="77777777" w:rsidR="0030186A" w:rsidRPr="00C31721" w:rsidRDefault="0030186A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</w:p>
                          <w:p w14:paraId="20ACBCB1" w14:textId="40FF5FB2" w:rsidR="007D2B90" w:rsidRPr="00C31721" w:rsidRDefault="0030186A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C31721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>Anglais</w:t>
                            </w:r>
                          </w:p>
                          <w:p w14:paraId="35551C35" w14:textId="4BA46439" w:rsidR="007D2B90" w:rsidRPr="00C31721" w:rsidRDefault="008F43E2" w:rsidP="007D2B90">
                            <w:pPr>
                              <w:contextualSpacing/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Professionnel </w:t>
                            </w:r>
                          </w:p>
                          <w:p w14:paraId="21A0E0FF" w14:textId="77777777" w:rsidR="007D2B90" w:rsidRPr="00C31721" w:rsidRDefault="007D2B90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</w:p>
                          <w:p w14:paraId="4084EFD9" w14:textId="1C098C39" w:rsidR="007D2B90" w:rsidRPr="00C31721" w:rsidRDefault="007D2B90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proofErr w:type="spellStart"/>
                            <w:r w:rsidRPr="00C31721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>Spanish</w:t>
                            </w:r>
                            <w:proofErr w:type="spellEnd"/>
                            <w:r w:rsidRPr="00C31721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46F237BD" w14:textId="5DE3C037" w:rsidR="007D2B90" w:rsidRPr="00C31721" w:rsidRDefault="0030186A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C31721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Courant</w:t>
                            </w:r>
                            <w:r w:rsidR="007D2B90" w:rsidRPr="00C31721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5F9C91D" w14:textId="33E45700" w:rsidR="007D2B90" w:rsidRPr="00C31721" w:rsidRDefault="007D2B90"/>
                          <w:p w14:paraId="674D8FBB" w14:textId="36558EED" w:rsidR="007D2B90" w:rsidRPr="0030186A" w:rsidRDefault="004C33F7" w:rsidP="007D2B90">
                            <w:pPr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30186A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>Compétences</w:t>
                            </w:r>
                            <w:r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 xml:space="preserve"> diverses</w:t>
                            </w:r>
                            <w:r w:rsidR="007D2B90" w:rsidRPr="0030186A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F9BF8E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006C54C1" w14:textId="1084C93A" w:rsidR="00846AC8" w:rsidRPr="00D624BE" w:rsidRDefault="007D2B90" w:rsidP="007D2B90">
                            <w:pPr>
                              <w:contextualSpacing/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D624BE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BAFA, PSC1, </w:t>
                            </w:r>
                            <w:proofErr w:type="gramStart"/>
                            <w:r w:rsidRPr="00D624BE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CATI</w:t>
                            </w:r>
                            <w:r w:rsidR="00D624BE" w:rsidRPr="00D624BE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 ,</w:t>
                            </w:r>
                            <w:proofErr w:type="gramEnd"/>
                            <w:r w:rsidR="00D624BE" w:rsidRPr="00D624BE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 Permis B</w:t>
                            </w:r>
                          </w:p>
                          <w:p w14:paraId="59651B94" w14:textId="77777777" w:rsidR="00846AC8" w:rsidRPr="00D624BE" w:rsidRDefault="00846AC8" w:rsidP="007D2B90">
                            <w:pPr>
                              <w:contextualSpacing/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</w:pPr>
                          </w:p>
                          <w:p w14:paraId="29E8F280" w14:textId="378B629C" w:rsidR="0030186A" w:rsidRPr="0030186A" w:rsidRDefault="0030186A" w:rsidP="007D2B90">
                            <w:pPr>
                              <w:contextualSpacing/>
                              <w:rPr>
                                <w:rFonts w:ascii="Corbel" w:eastAsia="Times New Roman" w:hAnsi="Corbel" w:cs="Times New Roman"/>
                                <w:b/>
                                <w:iCs/>
                                <w:color w:val="FABF8F" w:themeColor="accent6" w:themeTint="99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30186A">
                              <w:rPr>
                                <w:rFonts w:ascii="Corbel" w:eastAsia="Times New Roman" w:hAnsi="Corbel" w:cs="Times New Roman"/>
                                <w:b/>
                                <w:iCs/>
                                <w:color w:val="FABF8F" w:themeColor="accent6" w:themeTint="99"/>
                                <w:sz w:val="28"/>
                                <w:szCs w:val="28"/>
                                <w:lang w:eastAsia="en-US"/>
                              </w:rPr>
                              <w:t>Compétences informati</w:t>
                            </w:r>
                            <w:r>
                              <w:rPr>
                                <w:rFonts w:ascii="Corbel" w:eastAsia="Times New Roman" w:hAnsi="Corbel" w:cs="Times New Roman"/>
                                <w:b/>
                                <w:iCs/>
                                <w:color w:val="FABF8F" w:themeColor="accent6" w:themeTint="99"/>
                                <w:sz w:val="28"/>
                                <w:szCs w:val="28"/>
                                <w:lang w:eastAsia="en-US"/>
                              </w:rPr>
                              <w:t>ques</w:t>
                            </w:r>
                          </w:p>
                          <w:p w14:paraId="258FF385" w14:textId="66963F74" w:rsidR="007D2B90" w:rsidRPr="0030186A" w:rsidRDefault="00846AC8" w:rsidP="007D2B90">
                            <w:pPr>
                              <w:contextualSpacing/>
                              <w:rPr>
                                <w:rFonts w:ascii="Corbel" w:eastAsia="Times New Roman" w:hAnsi="Corbel" w:cs="Times New Roman"/>
                                <w:b/>
                                <w:iCs/>
                                <w:color w:val="FABF8F" w:themeColor="accent6" w:themeTint="99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30186A">
                              <w:rPr>
                                <w:rFonts w:ascii="Corbel" w:eastAsia="Times New Roman" w:hAnsi="Corbel" w:cs="Times New Roman"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Html, java </w:t>
                            </w:r>
                            <w:proofErr w:type="gramStart"/>
                            <w:r w:rsidRPr="0030186A">
                              <w:rPr>
                                <w:rFonts w:ascii="Corbel" w:eastAsia="Times New Roman" w:hAnsi="Corbel" w:cs="Times New Roman"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script,</w:t>
                            </w:r>
                            <w:r w:rsidR="00ED26B0">
                              <w:rPr>
                                <w:rFonts w:ascii="Corbel" w:eastAsia="Times New Roman" w:hAnsi="Corbel" w:cs="Times New Roman"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Pr="0030186A">
                              <w:rPr>
                                <w:rFonts w:ascii="Corbel" w:eastAsia="Times New Roman" w:hAnsi="Corbel" w:cs="Times New Roman"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 xml:space="preserve"> CSS</w:t>
                            </w:r>
                            <w:proofErr w:type="gramEnd"/>
                            <w:r w:rsidRPr="0030186A">
                              <w:rPr>
                                <w:rFonts w:ascii="Corbel" w:eastAsia="Times New Roman" w:hAnsi="Corbel" w:cs="Times New Roman"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, Office</w:t>
                            </w:r>
                            <w:r w:rsidR="007D2B90" w:rsidRPr="0030186A">
                              <w:rPr>
                                <w:rFonts w:ascii="Corbel" w:eastAsia="Times New Roman" w:hAnsi="Corbel" w:cs="Times New Roman"/>
                                <w:b/>
                                <w:iCs/>
                                <w:color w:val="FABF8F" w:themeColor="accent6" w:themeTint="99"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  <w:p w14:paraId="59EA75F6" w14:textId="77777777" w:rsidR="007D2B90" w:rsidRPr="0030186A" w:rsidRDefault="007D2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FC69" id="Text Box 13" o:spid="_x0000_s1031" type="#_x0000_t202" style="position:absolute;margin-left:-63.35pt;margin-top:88.6pt;width:125.55pt;height:3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" filled="f" stroked="f" strokeweight=".5pt">
                <v:textbox>
                  <w:txbxContent>
                    <w:p w14:paraId="53D7F103" w14:textId="00644A2D" w:rsidR="007D2B90" w:rsidRPr="00C31721" w:rsidRDefault="0030186A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30186A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>Français</w:t>
                      </w:r>
                      <w:r w:rsidR="007D2B90" w:rsidRPr="00C31721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382862A7" w14:textId="3AB1ADD5" w:rsidR="007D2B90" w:rsidRPr="00C31721" w:rsidRDefault="0030186A" w:rsidP="007D2B90">
                      <w:pPr>
                        <w:contextualSpacing/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</w:pPr>
                      <w:r w:rsidRPr="00C31721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Langue maternelle</w:t>
                      </w:r>
                    </w:p>
                    <w:p w14:paraId="4D66A629" w14:textId="77777777" w:rsidR="0030186A" w:rsidRPr="00C31721" w:rsidRDefault="0030186A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</w:p>
                    <w:p w14:paraId="20ACBCB1" w14:textId="40FF5FB2" w:rsidR="007D2B90" w:rsidRPr="00C31721" w:rsidRDefault="0030186A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C31721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>Anglais</w:t>
                      </w:r>
                    </w:p>
                    <w:p w14:paraId="35551C35" w14:textId="4BA46439" w:rsidR="007D2B90" w:rsidRPr="00C31721" w:rsidRDefault="008F43E2" w:rsidP="007D2B90">
                      <w:pPr>
                        <w:contextualSpacing/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 xml:space="preserve">Professionnel </w:t>
                      </w:r>
                    </w:p>
                    <w:p w14:paraId="21A0E0FF" w14:textId="77777777" w:rsidR="007D2B90" w:rsidRPr="00C31721" w:rsidRDefault="007D2B90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</w:p>
                    <w:p w14:paraId="4084EFD9" w14:textId="1C098C39" w:rsidR="007D2B90" w:rsidRPr="00C31721" w:rsidRDefault="007D2B90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proofErr w:type="spellStart"/>
                      <w:r w:rsidRPr="00C31721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>Spanish</w:t>
                      </w:r>
                      <w:proofErr w:type="spellEnd"/>
                      <w:r w:rsidRPr="00C31721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46F237BD" w14:textId="5DE3C037" w:rsidR="007D2B90" w:rsidRPr="00C31721" w:rsidRDefault="0030186A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C31721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Courant</w:t>
                      </w:r>
                      <w:r w:rsidR="007D2B90" w:rsidRPr="00C31721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15F9C91D" w14:textId="33E45700" w:rsidR="007D2B90" w:rsidRPr="00C31721" w:rsidRDefault="007D2B90"/>
                    <w:p w14:paraId="674D8FBB" w14:textId="36558EED" w:rsidR="007D2B90" w:rsidRPr="0030186A" w:rsidRDefault="004C33F7" w:rsidP="007D2B90">
                      <w:pPr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30186A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>Compétences</w:t>
                      </w:r>
                      <w:r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 xml:space="preserve"> diverses</w:t>
                      </w:r>
                      <w:r w:rsidR="007D2B90" w:rsidRPr="0030186A">
                        <w:rPr>
                          <w:rFonts w:ascii="Corbel" w:eastAsia="Times New Roman" w:hAnsi="Corbel" w:cs="Times New Roman"/>
                          <w:b/>
                          <w:bCs/>
                          <w:color w:val="F9BF8E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006C54C1" w14:textId="1084C93A" w:rsidR="00846AC8" w:rsidRPr="00D624BE" w:rsidRDefault="007D2B90" w:rsidP="007D2B90">
                      <w:pPr>
                        <w:contextualSpacing/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</w:pPr>
                      <w:r w:rsidRPr="00D624BE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 xml:space="preserve">BAFA, PSC1, </w:t>
                      </w:r>
                      <w:proofErr w:type="gramStart"/>
                      <w:r w:rsidRPr="00D624BE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CATI</w:t>
                      </w:r>
                      <w:r w:rsidR="00D624BE" w:rsidRPr="00D624BE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 ,</w:t>
                      </w:r>
                      <w:proofErr w:type="gramEnd"/>
                      <w:r w:rsidR="00D624BE" w:rsidRPr="00D624BE"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  <w:t xml:space="preserve"> Permis B</w:t>
                      </w:r>
                    </w:p>
                    <w:p w14:paraId="59651B94" w14:textId="77777777" w:rsidR="00846AC8" w:rsidRPr="00D624BE" w:rsidRDefault="00846AC8" w:rsidP="007D2B90">
                      <w:pPr>
                        <w:contextualSpacing/>
                        <w:rPr>
                          <w:rFonts w:ascii="Corbel" w:eastAsia="Times New Roman" w:hAnsi="Corbel" w:cs="Times New Roman"/>
                          <w:i/>
                          <w:iCs/>
                          <w:sz w:val="28"/>
                          <w:szCs w:val="28"/>
                          <w:lang w:eastAsia="en-US"/>
                        </w:rPr>
                      </w:pPr>
                    </w:p>
                    <w:p w14:paraId="29E8F280" w14:textId="378B629C" w:rsidR="0030186A" w:rsidRPr="0030186A" w:rsidRDefault="0030186A" w:rsidP="007D2B90">
                      <w:pPr>
                        <w:contextualSpacing/>
                        <w:rPr>
                          <w:rFonts w:ascii="Corbel" w:eastAsia="Times New Roman" w:hAnsi="Corbel" w:cs="Times New Roman"/>
                          <w:b/>
                          <w:iCs/>
                          <w:color w:val="FABF8F" w:themeColor="accent6" w:themeTint="99"/>
                          <w:sz w:val="28"/>
                          <w:szCs w:val="28"/>
                          <w:lang w:eastAsia="en-US"/>
                        </w:rPr>
                      </w:pPr>
                      <w:r w:rsidRPr="0030186A">
                        <w:rPr>
                          <w:rFonts w:ascii="Corbel" w:eastAsia="Times New Roman" w:hAnsi="Corbel" w:cs="Times New Roman"/>
                          <w:b/>
                          <w:iCs/>
                          <w:color w:val="FABF8F" w:themeColor="accent6" w:themeTint="99"/>
                          <w:sz w:val="28"/>
                          <w:szCs w:val="28"/>
                          <w:lang w:eastAsia="en-US"/>
                        </w:rPr>
                        <w:t>Compétences informati</w:t>
                      </w:r>
                      <w:r>
                        <w:rPr>
                          <w:rFonts w:ascii="Corbel" w:eastAsia="Times New Roman" w:hAnsi="Corbel" w:cs="Times New Roman"/>
                          <w:b/>
                          <w:iCs/>
                          <w:color w:val="FABF8F" w:themeColor="accent6" w:themeTint="99"/>
                          <w:sz w:val="28"/>
                          <w:szCs w:val="28"/>
                          <w:lang w:eastAsia="en-US"/>
                        </w:rPr>
                        <w:t>ques</w:t>
                      </w:r>
                    </w:p>
                    <w:p w14:paraId="258FF385" w14:textId="66963F74" w:rsidR="007D2B90" w:rsidRPr="0030186A" w:rsidRDefault="00846AC8" w:rsidP="007D2B90">
                      <w:pPr>
                        <w:contextualSpacing/>
                        <w:rPr>
                          <w:rFonts w:ascii="Corbel" w:eastAsia="Times New Roman" w:hAnsi="Corbel" w:cs="Times New Roman"/>
                          <w:b/>
                          <w:iCs/>
                          <w:color w:val="FABF8F" w:themeColor="accent6" w:themeTint="99"/>
                          <w:sz w:val="28"/>
                          <w:szCs w:val="28"/>
                          <w:lang w:eastAsia="en-US"/>
                        </w:rPr>
                      </w:pPr>
                      <w:r w:rsidRPr="0030186A">
                        <w:rPr>
                          <w:rFonts w:ascii="Corbel" w:eastAsia="Times New Roman" w:hAnsi="Corbel" w:cs="Times New Roman"/>
                          <w:iCs/>
                          <w:sz w:val="28"/>
                          <w:szCs w:val="28"/>
                          <w:lang w:eastAsia="en-US"/>
                        </w:rPr>
                        <w:t xml:space="preserve">Html, java </w:t>
                      </w:r>
                      <w:proofErr w:type="gramStart"/>
                      <w:r w:rsidRPr="0030186A">
                        <w:rPr>
                          <w:rFonts w:ascii="Corbel" w:eastAsia="Times New Roman" w:hAnsi="Corbel" w:cs="Times New Roman"/>
                          <w:iCs/>
                          <w:sz w:val="28"/>
                          <w:szCs w:val="28"/>
                          <w:lang w:eastAsia="en-US"/>
                        </w:rPr>
                        <w:t>script,</w:t>
                      </w:r>
                      <w:r w:rsidR="00ED26B0">
                        <w:rPr>
                          <w:rFonts w:ascii="Corbel" w:eastAsia="Times New Roman" w:hAnsi="Corbel" w:cs="Times New Roman"/>
                          <w:iCs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 w:rsidRPr="0030186A">
                        <w:rPr>
                          <w:rFonts w:ascii="Corbel" w:eastAsia="Times New Roman" w:hAnsi="Corbel" w:cs="Times New Roman"/>
                          <w:iCs/>
                          <w:sz w:val="28"/>
                          <w:szCs w:val="28"/>
                          <w:lang w:eastAsia="en-US"/>
                        </w:rPr>
                        <w:t xml:space="preserve"> CSS</w:t>
                      </w:r>
                      <w:proofErr w:type="gramEnd"/>
                      <w:r w:rsidRPr="0030186A">
                        <w:rPr>
                          <w:rFonts w:ascii="Corbel" w:eastAsia="Times New Roman" w:hAnsi="Corbel" w:cs="Times New Roman"/>
                          <w:iCs/>
                          <w:sz w:val="28"/>
                          <w:szCs w:val="28"/>
                          <w:lang w:eastAsia="en-US"/>
                        </w:rPr>
                        <w:t>, Office</w:t>
                      </w:r>
                      <w:r w:rsidR="007D2B90" w:rsidRPr="0030186A">
                        <w:rPr>
                          <w:rFonts w:ascii="Corbel" w:eastAsia="Times New Roman" w:hAnsi="Corbel" w:cs="Times New Roman"/>
                          <w:b/>
                          <w:iCs/>
                          <w:color w:val="FABF8F" w:themeColor="accent6" w:themeTint="99"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</w:p>
                    <w:p w14:paraId="59EA75F6" w14:textId="77777777" w:rsidR="007D2B90" w:rsidRPr="0030186A" w:rsidRDefault="007D2B90"/>
                  </w:txbxContent>
                </v:textbox>
              </v:shape>
            </w:pict>
          </mc:Fallback>
        </mc:AlternateContent>
      </w:r>
      <w:r w:rsidR="004979CD" w:rsidRPr="00F52B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A42953" wp14:editId="2EDBDEF1">
                <wp:simplePos x="0" y="0"/>
                <wp:positionH relativeFrom="column">
                  <wp:posOffset>881380</wp:posOffset>
                </wp:positionH>
                <wp:positionV relativeFrom="paragraph">
                  <wp:posOffset>677545</wp:posOffset>
                </wp:positionV>
                <wp:extent cx="5534025" cy="3895725"/>
                <wp:effectExtent l="0" t="0" r="0" b="9525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0BDF6F" w14:textId="43BD2E59" w:rsidR="005100E8" w:rsidRPr="003A6CD4" w:rsidRDefault="004979CD" w:rsidP="004979CD">
                            <w:pPr>
                              <w:pStyle w:val="NormalWeb"/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Manager de musicien : gérer sa communication et son développement </w:t>
                            </w:r>
                            <w:r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(Janvier 2019 – </w:t>
                            </w:r>
                            <w:r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Aujourd’hui</w:t>
                            </w:r>
                            <w:r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)</w:t>
                            </w:r>
                            <w:r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  <w:r w:rsidR="00644549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Assistante en Marketing et Ventes à St Lucia Distiller – Groupe GBH </w:t>
                            </w:r>
                            <w:r w:rsidR="0064454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644549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(Janvier 2019 – Juillet 2019, St Lucie)</w:t>
                            </w:r>
                            <w:r w:rsidR="0064454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  <w:r w:rsidR="00644549" w:rsidRPr="00B21471">
                              <w:rPr>
                                <w:rFonts w:ascii="Wingdings" w:hAnsi="Wingdings"/>
                                <w:color w:val="268E7F"/>
                                <w:szCs w:val="26"/>
                              </w:rPr>
                              <w:sym w:font="Wingdings" w:char="F09F"/>
                            </w:r>
                            <w:r w:rsidR="0064454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Participer dans le marketing global de marques                                                                            </w:t>
                            </w:r>
                            <w:r w:rsidR="00644549" w:rsidRPr="00B21471">
                              <w:rPr>
                                <w:rFonts w:ascii="Wingdings" w:hAnsi="Wingdings"/>
                                <w:color w:val="268E7F"/>
                                <w:szCs w:val="26"/>
                              </w:rPr>
                              <w:sym w:font="Wingdings" w:char="F09F"/>
                            </w:r>
                            <w:r w:rsidR="0064454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Moderniser le site web et les outils d’internet                                                                   </w:t>
                            </w:r>
                            <w:r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</w:t>
                            </w:r>
                            <w:r w:rsidR="00644549" w:rsidRPr="00B21471">
                              <w:rPr>
                                <w:rFonts w:ascii="Wingdings" w:hAnsi="Wingdings"/>
                                <w:color w:val="268E7F"/>
                                <w:szCs w:val="26"/>
                              </w:rPr>
                              <w:sym w:font="Wingdings" w:char="F09F"/>
                            </w:r>
                            <w:r w:rsidR="0064454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Organiser des événements de promotion                                                                       </w:t>
                            </w:r>
                            <w:r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</w:t>
                            </w:r>
                            <w:r w:rsidR="00644549" w:rsidRPr="00B21471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sym w:font="Wingdings" w:char="F0E8"/>
                            </w:r>
                            <w:r w:rsidR="00644549" w:rsidRPr="00B21471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t></w:t>
                            </w:r>
                            <w:r w:rsidR="00644549" w:rsidRPr="00B21471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Réalisations : </w:t>
                            </w:r>
                            <w:r w:rsidR="00644549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Conception d’un site web</w:t>
                            </w:r>
                            <w:r w:rsidR="00644549" w:rsidRPr="00B21471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644549" w:rsidRPr="00B21471">
                              <w:rPr>
                                <w:rFonts w:ascii="Corbel" w:hAnsi="Corbel"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en vue du développement d’un nouveau marché. </w:t>
                            </w: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Réceptionniste</w:t>
                            </w: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à P</w:t>
                            </w: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laza</w:t>
                            </w:r>
                            <w:r w:rsidR="003A6CD4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Hôtel </w:t>
                            </w:r>
                            <w:r w:rsidR="003A6CD4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>(</w:t>
                            </w:r>
                            <w:r w:rsidR="003A6CD4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Décembre</w:t>
                            </w:r>
                            <w:r w:rsidR="003A6CD4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201</w:t>
                            </w:r>
                            <w:r w:rsidR="003A6CD4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6</w:t>
                            </w:r>
                            <w:r w:rsidR="003A6CD4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– Juillet 201</w:t>
                            </w:r>
                            <w:r w:rsidR="003A6CD4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7</w:t>
                            </w:r>
                            <w:r w:rsidR="003A6CD4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 xml:space="preserve">. </w:t>
                            </w:r>
                            <w:r w:rsidR="003A6CD4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Londres</w:t>
                            </w:r>
                            <w:r w:rsidR="003A6CD4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, </w:t>
                            </w:r>
                            <w:r w:rsidR="00B5312F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Royaume-Uni</w:t>
                            </w:r>
                            <w:r w:rsidR="003A6CD4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>)</w:t>
                            </w:r>
                            <w:r w:rsidR="003A6CD4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 xml:space="preserve">          </w:t>
                            </w:r>
                            <w:r w:rsidR="003A6CD4" w:rsidRPr="00B21471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3A6CD4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Participer au</w:t>
                            </w:r>
                            <w:r w:rsidR="003A6CD4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bon déroulement du fonctionnement de l’hôtel et à la satisfaction client            </w:t>
                            </w:r>
                            <w:r w:rsidR="003A6CD4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3A6CD4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</w:t>
                            </w:r>
                            <w:r w:rsidR="003A6CD4" w:rsidRPr="00B21471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3A6CD4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Gérer les réservations clients et apporter des solutions concrètes aux attentes des clients </w:t>
                            </w:r>
                            <w:r w:rsidR="003A6CD4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 xml:space="preserve">             </w:t>
                            </w:r>
                            <w:r w:rsidR="00644549"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                                                                                                                                        </w:t>
                            </w: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                              </w:t>
                            </w:r>
                            <w:r w:rsidR="00A2366D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Assistante en c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ommunication </w:t>
                            </w:r>
                            <w:r w:rsidR="00A2366D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et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Res</w:t>
                            </w:r>
                            <w:r w:rsidR="00A2366D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s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ource</w:t>
                            </w:r>
                            <w:r w:rsidR="00A2366D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s Humaines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à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IFP Energies Nouvelles 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>(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F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évrier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2016 – Ju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illet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2016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 xml:space="preserve">. 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Rueil-Malmaison, France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>)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br/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Particip</w:t>
                            </w:r>
                            <w:r w:rsidR="009A35F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er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au management RH global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br/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Rev</w:t>
                            </w:r>
                            <w:r w:rsidR="00A2366D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oir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les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livrets d’accueil en les adaptant aux nouveaux arrivants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</w:t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sym w:font="Wingdings" w:char="F0E8"/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t></w:t>
                            </w:r>
                            <w:r w:rsidR="00A2366D" w:rsidRPr="00B21471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Réalisations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: </w:t>
                            </w:r>
                            <w:r w:rsidR="00BD3988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Modernisation de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l’espace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intranet d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édié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au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management 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RH en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développ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a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nt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A2366D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des moyens de communication plus modernes.</w:t>
                            </w:r>
                            <w:r w:rsidR="0026306C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                              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A</w:t>
                            </w:r>
                            <w:r w:rsidR="004C33F7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nimat</w:t>
                            </w:r>
                            <w:bookmarkStart w:id="0" w:name="_GoBack"/>
                            <w:bookmarkEnd w:id="0"/>
                            <w:r w:rsidR="00644549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rice</w:t>
                            </w:r>
                            <w:r w:rsidR="004C33F7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à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644549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l’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IGESA 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</w:rPr>
                              <w:t>(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Ju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illet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2014 – A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oût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2014. Grenoble, </w:t>
                            </w:r>
                            <w:proofErr w:type="gramStart"/>
                            <w:r w:rsidR="00644549" w:rsidRPr="00B21471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France) </w:t>
                            </w:r>
                            <w:r w:rsidR="00644549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26306C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proofErr w:type="gramEnd"/>
                            <w:r w:rsidR="0026306C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</w:t>
                            </w:r>
                            <w:r w:rsidR="0026306C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</w:t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E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n charge 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des enfants de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5-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10 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ans pendant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un camp d’été                                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</w:t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BD3D1B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Organi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ser des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animations 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et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activit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és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4C33F7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en équipe</w:t>
                            </w:r>
                            <w:r w:rsidR="00545E2A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br/>
                            </w:r>
                            <w:r w:rsidR="00545E2A" w:rsidRPr="00B21471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sym w:font="Wingdings" w:char="F0E8"/>
                            </w:r>
                            <w:r w:rsidR="004C33F7" w:rsidRPr="00B21471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t></w:t>
                            </w:r>
                            <w:r w:rsidR="004C33F7" w:rsidRPr="00B21471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Compétences acquises </w:t>
                            </w:r>
                            <w:r w:rsidR="00545E2A" w:rsidRPr="00B21471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: 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développer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des compétences de 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communication, 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capacités de travail en équipe et</w:t>
                            </w:r>
                            <w:r w:rsidR="00545E2A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patien</w:t>
                            </w:r>
                            <w:r w:rsidR="004C33F7" w:rsidRPr="00B21471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ce avec les enfants</w:t>
                            </w:r>
                            <w:r w:rsidR="0026306C" w:rsidRPr="00B21471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            </w:t>
                            </w:r>
                          </w:p>
                          <w:p w14:paraId="3606DB9B" w14:textId="64A9C7E8" w:rsidR="005100E8" w:rsidRPr="0026306C" w:rsidRDefault="005100E8" w:rsidP="00E978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rbel" w:hAnsi="Corbel"/>
                                <w:color w:val="7C7C7C"/>
                                <w:sz w:val="26"/>
                                <w:szCs w:val="26"/>
                              </w:rPr>
                            </w:pPr>
                            <w:r w:rsidRPr="0026306C">
                              <w:rPr>
                                <w:rFonts w:ascii="Corbel" w:hAnsi="Corbel"/>
                                <w:color w:val="7C7C7C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81FD6EF" w14:textId="77777777" w:rsidR="00E9781A" w:rsidRPr="0026306C" w:rsidRDefault="00E9781A" w:rsidP="0089293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6"/>
                                <w:szCs w:val="26"/>
                              </w:rPr>
                            </w:pPr>
                          </w:p>
                          <w:p w14:paraId="6F853662" w14:textId="77777777" w:rsidR="00533C46" w:rsidRPr="0026306C" w:rsidRDefault="00533C46" w:rsidP="002303A4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648433CD" w14:textId="739EAF42" w:rsidR="00533C46" w:rsidRPr="00545E2A" w:rsidRDefault="00846AC8" w:rsidP="002303A4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US"/>
                              </w:rPr>
                              <w:t>;..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2953" id="Zone de texte 83" o:spid="_x0000_s1032" type="#_x0000_t202" style="position:absolute;margin-left:69.4pt;margin-top:53.35pt;width:435.75pt;height:30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" filled="f" stroked="f">
                <v:textbox>
                  <w:txbxContent>
                    <w:p w14:paraId="530BDF6F" w14:textId="43BD2E59" w:rsidR="005100E8" w:rsidRPr="003A6CD4" w:rsidRDefault="004979CD" w:rsidP="004979CD">
                      <w:pPr>
                        <w:pStyle w:val="NormalWeb"/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Manager de musicien : gérer sa communication et son développement </w:t>
                      </w:r>
                      <w:r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(Janvier 2019 – </w:t>
                      </w:r>
                      <w:r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Aujourd’hui</w:t>
                      </w:r>
                      <w:r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)</w:t>
                      </w:r>
                      <w:r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  <w:r w:rsidR="00644549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Assistante en Marketing et Ventes à St Lucia Distiller – Groupe GBH </w:t>
                      </w:r>
                      <w:r w:rsidR="0064454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644549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(Janvier 2019 – Juillet 2019, St Lucie)</w:t>
                      </w:r>
                      <w:r w:rsidR="0064454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  <w:r w:rsidR="00644549" w:rsidRPr="00B21471">
                        <w:rPr>
                          <w:rFonts w:ascii="Wingdings" w:hAnsi="Wingdings"/>
                          <w:color w:val="268E7F"/>
                          <w:szCs w:val="26"/>
                        </w:rPr>
                        <w:sym w:font="Wingdings" w:char="F09F"/>
                      </w:r>
                      <w:r w:rsidR="0064454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Participer dans le marketing global de marques                                                                            </w:t>
                      </w:r>
                      <w:r w:rsidR="00644549" w:rsidRPr="00B21471">
                        <w:rPr>
                          <w:rFonts w:ascii="Wingdings" w:hAnsi="Wingdings"/>
                          <w:color w:val="268E7F"/>
                          <w:szCs w:val="26"/>
                        </w:rPr>
                        <w:sym w:font="Wingdings" w:char="F09F"/>
                      </w:r>
                      <w:r w:rsidR="0064454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Moderniser le site web et les outils d’internet                                                                   </w:t>
                      </w:r>
                      <w:r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</w:t>
                      </w:r>
                      <w:r w:rsidR="00644549" w:rsidRPr="00B21471">
                        <w:rPr>
                          <w:rFonts w:ascii="Wingdings" w:hAnsi="Wingdings"/>
                          <w:color w:val="268E7F"/>
                          <w:szCs w:val="26"/>
                        </w:rPr>
                        <w:sym w:font="Wingdings" w:char="F09F"/>
                      </w:r>
                      <w:r w:rsidR="0064454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Organiser des événements de promotion                                                                       </w:t>
                      </w:r>
                      <w:r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</w:t>
                      </w:r>
                      <w:r w:rsidR="00644549" w:rsidRPr="00B21471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sym w:font="Wingdings" w:char="F0E8"/>
                      </w:r>
                      <w:r w:rsidR="00644549" w:rsidRPr="00B21471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t></w:t>
                      </w:r>
                      <w:r w:rsidR="00644549" w:rsidRPr="00B21471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Réalisations : </w:t>
                      </w:r>
                      <w:r w:rsidR="00644549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Conception d’un site web</w:t>
                      </w:r>
                      <w:r w:rsidR="00644549" w:rsidRPr="00B21471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</w:t>
                      </w:r>
                      <w:r w:rsidR="00644549" w:rsidRPr="00B21471">
                        <w:rPr>
                          <w:rFonts w:ascii="Corbel" w:hAnsi="Corbel"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en vue du développement d’un nouveau marché. </w:t>
                      </w: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Réceptionniste</w:t>
                      </w:r>
                      <w:r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à P</w:t>
                      </w: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laza</w:t>
                      </w:r>
                      <w:r w:rsidR="003A6CD4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Hôtel </w:t>
                      </w:r>
                      <w:r w:rsidR="003A6CD4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>(</w:t>
                      </w:r>
                      <w:r w:rsidR="003A6CD4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Décembre</w:t>
                      </w:r>
                      <w:r w:rsidR="003A6CD4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201</w:t>
                      </w:r>
                      <w:r w:rsidR="003A6CD4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6</w:t>
                      </w:r>
                      <w:r w:rsidR="003A6CD4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– Juillet 201</w:t>
                      </w:r>
                      <w:r w:rsidR="003A6CD4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7</w:t>
                      </w:r>
                      <w:r w:rsidR="003A6CD4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 xml:space="preserve">. </w:t>
                      </w:r>
                      <w:r w:rsidR="003A6CD4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Londres</w:t>
                      </w:r>
                      <w:r w:rsidR="003A6CD4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, </w:t>
                      </w:r>
                      <w:r w:rsidR="00B5312F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Royaume-Uni</w:t>
                      </w:r>
                      <w:r w:rsidR="003A6CD4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>)</w:t>
                      </w:r>
                      <w:r w:rsidR="003A6CD4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 xml:space="preserve">          </w:t>
                      </w:r>
                      <w:r w:rsidR="003A6CD4" w:rsidRPr="00B21471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3A6CD4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Participer au</w:t>
                      </w:r>
                      <w:r w:rsidR="003A6CD4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bon déroulement du fonctionnement de l’hôtel et à la satisfaction client            </w:t>
                      </w:r>
                      <w:r w:rsidR="003A6CD4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3A6CD4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</w:t>
                      </w:r>
                      <w:r w:rsidR="003A6CD4" w:rsidRPr="00B21471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3A6CD4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Gérer les réservations clients et apporter des solutions concrètes aux attentes des clients </w:t>
                      </w:r>
                      <w:r w:rsidR="003A6CD4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 xml:space="preserve">             </w:t>
                      </w:r>
                      <w:r w:rsidR="00644549"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                                                                                                                                        </w:t>
                      </w: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                              </w:t>
                      </w:r>
                      <w:r w:rsidR="00A2366D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Assistante en c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ommunication </w:t>
                      </w:r>
                      <w:r w:rsidR="00A2366D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et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Res</w:t>
                      </w:r>
                      <w:r w:rsidR="00A2366D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s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ource</w:t>
                      </w:r>
                      <w:r w:rsidR="00A2366D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s Humaines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à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IFP Energies Nouvelles </w:t>
                      </w:r>
                      <w:r w:rsidR="00545E2A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>(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F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évrier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2016 – Ju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illet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2016</w:t>
                      </w:r>
                      <w:r w:rsidR="00545E2A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 xml:space="preserve">. 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Rueil-Malmaison, France</w:t>
                      </w:r>
                      <w:r w:rsidR="00545E2A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>)</w:t>
                      </w:r>
                      <w:r w:rsidR="00545E2A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br/>
                      </w:r>
                      <w:r w:rsidR="00545E2A" w:rsidRPr="00B21471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Particip</w:t>
                      </w:r>
                      <w:r w:rsidR="009A35F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er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au management RH global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br/>
                      </w:r>
                      <w:r w:rsidR="00545E2A" w:rsidRPr="00B21471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Rev</w:t>
                      </w:r>
                      <w:r w:rsidR="00A2366D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oir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les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livrets d’accueil en les adaptant aux nouveaux arrivants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</w:t>
                      </w:r>
                      <w:r w:rsidR="00545E2A" w:rsidRPr="00B21471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sym w:font="Wingdings" w:char="F0E8"/>
                      </w:r>
                      <w:r w:rsidR="00545E2A" w:rsidRPr="00B21471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t></w:t>
                      </w:r>
                      <w:r w:rsidR="00A2366D" w:rsidRPr="00B21471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>Réalisations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: </w:t>
                      </w:r>
                      <w:r w:rsidR="00BD3988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Modernisation de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l’espace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intranet d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édié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au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management 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RH en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développ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a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nt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</w:t>
                      </w:r>
                      <w:r w:rsidR="00A2366D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des moyens de communication plus modernes.</w:t>
                      </w:r>
                      <w:r w:rsidR="0026306C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                              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A</w:t>
                      </w:r>
                      <w:r w:rsidR="004C33F7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nimat</w:t>
                      </w:r>
                      <w:bookmarkStart w:id="1" w:name="_GoBack"/>
                      <w:bookmarkEnd w:id="1"/>
                      <w:r w:rsidR="00644549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rice</w:t>
                      </w:r>
                      <w:r w:rsidR="004C33F7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à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</w:t>
                      </w:r>
                      <w:r w:rsidR="00644549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l’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IGESA </w:t>
                      </w:r>
                      <w:r w:rsidR="00545E2A" w:rsidRPr="00B21471">
                        <w:rPr>
                          <w:rFonts w:ascii="Corbel" w:hAnsi="Corbel"/>
                          <w:color w:val="0F4F49"/>
                          <w:sz w:val="22"/>
                          <w:szCs w:val="26"/>
                        </w:rPr>
                        <w:t>(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Ju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illet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2014 – A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oût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2014. Grenoble, </w:t>
                      </w:r>
                      <w:proofErr w:type="gramStart"/>
                      <w:r w:rsidR="00644549" w:rsidRPr="00B21471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France) </w:t>
                      </w:r>
                      <w:r w:rsidR="00644549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26306C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proofErr w:type="gramEnd"/>
                      <w:r w:rsidR="0026306C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 </w:t>
                      </w:r>
                      <w:r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</w:t>
                      </w:r>
                      <w:r w:rsidR="0026306C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</w:t>
                      </w:r>
                      <w:r w:rsidR="00545E2A" w:rsidRPr="00B21471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E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n charge 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des enfants de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5-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10 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ans pendant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un camp d’été                                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</w:t>
                      </w:r>
                      <w:r w:rsidR="00545E2A" w:rsidRPr="00B21471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BD3D1B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Organi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ser des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animations 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et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activit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és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4C33F7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en équipe</w:t>
                      </w:r>
                      <w:r w:rsidR="00545E2A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br/>
                      </w:r>
                      <w:r w:rsidR="00545E2A" w:rsidRPr="00B21471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sym w:font="Wingdings" w:char="F0E8"/>
                      </w:r>
                      <w:r w:rsidR="004C33F7" w:rsidRPr="00B21471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t></w:t>
                      </w:r>
                      <w:r w:rsidR="004C33F7" w:rsidRPr="00B21471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Compétences acquises </w:t>
                      </w:r>
                      <w:r w:rsidR="00545E2A" w:rsidRPr="00B21471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: 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développer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des compétences de 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communication, 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capacités de travail en équipe et</w:t>
                      </w:r>
                      <w:r w:rsidR="00545E2A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patien</w:t>
                      </w:r>
                      <w:r w:rsidR="004C33F7" w:rsidRPr="00B21471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ce avec les enfants</w:t>
                      </w:r>
                      <w:r w:rsidR="0026306C" w:rsidRPr="00B21471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            </w:t>
                      </w:r>
                    </w:p>
                    <w:p w14:paraId="3606DB9B" w14:textId="64A9C7E8" w:rsidR="005100E8" w:rsidRPr="0026306C" w:rsidRDefault="005100E8" w:rsidP="00E9781A">
                      <w:pPr>
                        <w:pStyle w:val="NormalWeb"/>
                        <w:spacing w:before="0" w:beforeAutospacing="0" w:after="0" w:afterAutospacing="0"/>
                        <w:rPr>
                          <w:rFonts w:ascii="Corbel" w:hAnsi="Corbel"/>
                          <w:color w:val="7C7C7C"/>
                          <w:sz w:val="26"/>
                          <w:szCs w:val="26"/>
                        </w:rPr>
                      </w:pPr>
                      <w:r w:rsidRPr="0026306C">
                        <w:rPr>
                          <w:rFonts w:ascii="Corbel" w:hAnsi="Corbel"/>
                          <w:color w:val="7C7C7C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81FD6EF" w14:textId="77777777" w:rsidR="00E9781A" w:rsidRPr="0026306C" w:rsidRDefault="00E9781A" w:rsidP="00892930">
                      <w:pPr>
                        <w:pStyle w:val="NormalWeb"/>
                        <w:spacing w:before="0" w:beforeAutospacing="0" w:after="0" w:afterAutospacing="0"/>
                        <w:rPr>
                          <w:rFonts w:ascii="Corbel" w:hAnsi="Corbel"/>
                          <w:i/>
                          <w:iCs/>
                          <w:color w:val="0F4F49"/>
                          <w:sz w:val="26"/>
                          <w:szCs w:val="26"/>
                        </w:rPr>
                      </w:pPr>
                    </w:p>
                    <w:p w14:paraId="6F853662" w14:textId="77777777" w:rsidR="00533C46" w:rsidRPr="0026306C" w:rsidRDefault="00533C46" w:rsidP="002303A4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11514B"/>
                          <w:sz w:val="24"/>
                          <w:szCs w:val="24"/>
                        </w:rPr>
                      </w:pPr>
                    </w:p>
                    <w:p w14:paraId="648433CD" w14:textId="739EAF42" w:rsidR="00533C46" w:rsidRPr="00545E2A" w:rsidRDefault="00846AC8" w:rsidP="002303A4">
                      <w:pPr>
                        <w:pStyle w:val="BalloonText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rbel" w:hAnsi="Corbel"/>
                          <w:b/>
                          <w:color w:val="7F7F7F" w:themeColor="text1" w:themeTint="80"/>
                          <w:lang w:val="en-US"/>
                        </w:rPr>
                        <w:t>;..</w:t>
                      </w:r>
                      <w:proofErr w:type="gramEnd"/>
                      <w:r>
                        <w:rPr>
                          <w:rFonts w:ascii="Corbel" w:hAnsi="Corbel"/>
                          <w:b/>
                          <w:color w:val="7F7F7F" w:themeColor="text1" w:themeTint="80"/>
                          <w:lang w:val="en-US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9CD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FB07CDE" wp14:editId="44048497">
                <wp:simplePos x="0" y="0"/>
                <wp:positionH relativeFrom="column">
                  <wp:posOffset>892810</wp:posOffset>
                </wp:positionH>
                <wp:positionV relativeFrom="paragraph">
                  <wp:posOffset>4560570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55060" w14:textId="7BE87AF7" w:rsidR="00545E2A" w:rsidRPr="00545E2A" w:rsidRDefault="00C74F77" w:rsidP="00C74F77">
                              <w:pPr>
                                <w:pStyle w:val="NormalWeb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/>
                                  <w:shd w:val="clear" w:color="auto" w:fill="1C8C82"/>
                                  <w:lang w:val="en-US"/>
                                </w:rPr>
                                <w:t>F</w:t>
                              </w:r>
                              <w:r w:rsidR="0026306C">
                                <w:rPr>
                                  <w:rFonts w:ascii="Corbel" w:hAnsi="Corbel"/>
                                  <w:b/>
                                  <w:bCs/>
                                  <w:color w:val="FFFFFF"/>
                                  <w:shd w:val="clear" w:color="auto" w:fill="1C8C82"/>
                                  <w:lang w:val="en-US"/>
                                </w:rPr>
                                <w:t>ormation</w:t>
                              </w:r>
                            </w:p>
                            <w:p w14:paraId="1D0952C9" w14:textId="77777777" w:rsidR="00545E2A" w:rsidRPr="00545E2A" w:rsidRDefault="00545E2A" w:rsidP="00545E2A">
                              <w:pPr>
                                <w:rPr>
                                  <w:rFonts w:ascii="Times New Roman" w:eastAsia="Times New Roman" w:hAnsi="Times New Roman" w:cs="Times New Roman"/>
                                  <w:lang w:val="en-US" w:eastAsia="en-US"/>
                                </w:rPr>
                              </w:pPr>
                              <w:r w:rsidRPr="00545E2A">
                                <w:rPr>
                                  <w:rFonts w:ascii="Corbel" w:eastAsia="Times New Roman" w:hAnsi="Corbel" w:cs="Times New Roman"/>
                                  <w:b/>
                                  <w:bCs/>
                                  <w:color w:val="FFFFFF"/>
                                  <w:shd w:val="clear" w:color="auto" w:fill="1C8C82"/>
                                  <w:lang w:val="en-US" w:eastAsia="en-US"/>
                                </w:rPr>
                                <w:t xml:space="preserve">Education and training qualification </w:t>
                              </w:r>
                            </w:p>
                            <w:p w14:paraId="030C087C" w14:textId="77777777" w:rsidR="00533C46" w:rsidRPr="00545E2A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B07CDE" id="Groupe 2" o:spid="_x0000_s1033" style="position:absolute;margin-left:70.3pt;margin-top:359.1pt;width:215.6pt;height:20.8pt;z-index:25165721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jQ0MzA0ZGIyLTM5MjYtNGQ5OS1i&#10;MWQxLTFhMmZiMjEzZTNhYjwvc3RFdnQ6aW5zdGFuY2VJRD4KICAgICAgICAgICAgICAgICAgPHN0&#10;RXZ0OndoZW4+MjAxNC0wNC0yM1QxMjoxNTozN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oxZmE4ZDRkZS0zY2M1LTRlNWQtODI2ZS00NjE1Nzlk&#10;ZDk2NGU8L3N0RXZ0Omluc3RhbmNlSUQ+CiAgICAgICAgICAgICAgICAgIDxzdEV2dDp3aGVuPjIw&#10;MTQtMDQtMjNUMTI6MTU6Mzc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U4PC9leGlmOlBpeGVsWERpbWVu&#10;c2lvbj4KICAgICAgICAgPGV4aWY6UGl4ZWxZRGltZW5zaW9uPjM4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">
                <v:shape id="Zone de texte 65" o:spid="_x0000_s103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6CA55060" w14:textId="7BE87AF7" w:rsidR="00545E2A" w:rsidRPr="00545E2A" w:rsidRDefault="00C74F77" w:rsidP="00C74F77">
                        <w:pPr>
                          <w:pStyle w:val="NormalWeb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/>
                            <w:shd w:val="clear" w:color="auto" w:fill="1C8C82"/>
                            <w:lang w:val="en-US"/>
                          </w:rPr>
                          <w:t>F</w:t>
                        </w:r>
                        <w:r w:rsidR="0026306C">
                          <w:rPr>
                            <w:rFonts w:ascii="Corbel" w:hAnsi="Corbel"/>
                            <w:b/>
                            <w:bCs/>
                            <w:color w:val="FFFFFF"/>
                            <w:shd w:val="clear" w:color="auto" w:fill="1C8C82"/>
                            <w:lang w:val="en-US"/>
                          </w:rPr>
                          <w:t>ormation</w:t>
                        </w:r>
                      </w:p>
                      <w:p w14:paraId="1D0952C9" w14:textId="77777777" w:rsidR="00545E2A" w:rsidRPr="00545E2A" w:rsidRDefault="00545E2A" w:rsidP="00545E2A">
                        <w:pPr>
                          <w:rPr>
                            <w:rFonts w:ascii="Times New Roman" w:eastAsia="Times New Roman" w:hAnsi="Times New Roman" w:cs="Times New Roman"/>
                            <w:lang w:val="en-US" w:eastAsia="en-US"/>
                          </w:rPr>
                        </w:pPr>
                        <w:r w:rsidRPr="00545E2A">
                          <w:rPr>
                            <w:rFonts w:ascii="Corbel" w:eastAsia="Times New Roman" w:hAnsi="Corbel" w:cs="Times New Roman"/>
                            <w:b/>
                            <w:bCs/>
                            <w:color w:val="FFFFFF"/>
                            <w:shd w:val="clear" w:color="auto" w:fill="1C8C82"/>
                            <w:lang w:val="en-US" w:eastAsia="en-US"/>
                          </w:rPr>
                          <w:t xml:space="preserve">Education and training qualification </w:t>
                        </w:r>
                      </w:p>
                      <w:p w14:paraId="030C087C" w14:textId="77777777" w:rsidR="00533C46" w:rsidRPr="00545E2A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5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15" o:title=""/>
                </v:shape>
                <w10:wrap type="through"/>
              </v:group>
            </w:pict>
          </mc:Fallback>
        </mc:AlternateContent>
      </w:r>
      <w:r w:rsidR="004979C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892641" wp14:editId="7C5F61CE">
                <wp:simplePos x="0" y="0"/>
                <wp:positionH relativeFrom="column">
                  <wp:posOffset>839335</wp:posOffset>
                </wp:positionH>
                <wp:positionV relativeFrom="paragraph">
                  <wp:posOffset>4790440</wp:posOffset>
                </wp:positionV>
                <wp:extent cx="5686425" cy="21907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7074A" w14:textId="345794A9" w:rsidR="00BD3D1B" w:rsidRPr="004979CD" w:rsidRDefault="004979CD" w:rsidP="004979CD">
                            <w:pPr>
                              <w:pStyle w:val="NormalWeb"/>
                              <w:numPr>
                                <w:ilvl w:val="0"/>
                                <w:numId w:val="46"/>
                              </w:numPr>
                              <w:spacing w:before="0" w:beforeAutospacing="0" w:after="0" w:afterAutospacing="0"/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</w:pP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DU Lumière sur l'Univers </w:t>
                            </w: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: formation à distance à l’Observatoire de Paris 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(20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19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-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Aujourd’hui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. 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Paris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, France)         </w:t>
                            </w:r>
                          </w:p>
                          <w:p w14:paraId="62768C5C" w14:textId="0C3AD642" w:rsidR="00BD3D1B" w:rsidRPr="004979CD" w:rsidRDefault="00545E2A" w:rsidP="0099376A">
                            <w:pPr>
                              <w:pStyle w:val="NormalWeb"/>
                              <w:numPr>
                                <w:ilvl w:val="0"/>
                                <w:numId w:val="46"/>
                              </w:numPr>
                              <w:spacing w:before="0" w:beforeAutospacing="0" w:after="0" w:afterAutospacing="0"/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</w:pP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International BBA </w:t>
                            </w:r>
                            <w:r w:rsidR="004979CD" w:rsidRPr="004979CD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>à</w:t>
                            </w:r>
                            <w:r w:rsidRPr="004979CD">
                              <w:rPr>
                                <w:rFonts w:ascii="Corbel" w:hAnsi="Corbel"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Kedge Business School </w:t>
                            </w:r>
                            <w:bookmarkStart w:id="2" w:name="_Hlk19091978"/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(2014-2019. Marseille, </w:t>
                            </w:r>
                            <w:proofErr w:type="gramStart"/>
                            <w:r w:rsidR="00CA599D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France)   </w:t>
                            </w:r>
                            <w:proofErr w:type="gramEnd"/>
                            <w:r w:rsidR="00CA599D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      </w:t>
                            </w:r>
                            <w:bookmarkEnd w:id="2"/>
                            <w:r w:rsid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  <w:lang w:val="en-US"/>
                              </w:rPr>
                              <w:t xml:space="preserve">       </w:t>
                            </w:r>
                            <w:r w:rsidRPr="004979CD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 xml:space="preserve">Principles of Marketing, International Business, Sustainable development, Introduction to finance, International environment and geopolitics </w:t>
                            </w:r>
                          </w:p>
                          <w:p w14:paraId="6C06644D" w14:textId="7EB48650" w:rsidR="007D3B2E" w:rsidRPr="004979CD" w:rsidRDefault="0099376A" w:rsidP="00DF2BDA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</w:pPr>
                            <w:r w:rsidRPr="004979CD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proofErr w:type="spellStart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s-ES"/>
                              </w:rPr>
                              <w:t>Echange</w:t>
                            </w:r>
                            <w:proofErr w:type="spellEnd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s-ES"/>
                              </w:rPr>
                              <w:t>académique</w:t>
                            </w:r>
                            <w:proofErr w:type="spellEnd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s-ES"/>
                              </w:rPr>
                              <w:t xml:space="preserve"> Escuela Bancaria y Comercio (08.2018-12.2018. </w:t>
                            </w:r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 xml:space="preserve">Queretaro, </w:t>
                            </w:r>
                            <w:proofErr w:type="spellStart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>Mexique</w:t>
                            </w:r>
                            <w:proofErr w:type="spellEnd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>);</w:t>
                            </w:r>
                            <w:r w:rsidR="00DF2BD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 xml:space="preserve">Universidad de Malaga (2017-2018. Malaga, </w:t>
                            </w:r>
                            <w:proofErr w:type="spellStart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>Espagne</w:t>
                            </w:r>
                            <w:proofErr w:type="spellEnd"/>
                            <w:r w:rsidR="00DB340B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4AC04DEB" w14:textId="77777777" w:rsidR="0099376A" w:rsidRPr="004979CD" w:rsidRDefault="00CA599D" w:rsidP="0099376A">
                            <w:pPr>
                              <w:pStyle w:val="NormalWeb"/>
                              <w:numPr>
                                <w:ilvl w:val="0"/>
                                <w:numId w:val="46"/>
                              </w:numPr>
                              <w:spacing w:before="0" w:beforeAutospacing="0" w:after="0" w:afterAutospacing="0"/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</w:pP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Baccalauréat</w:t>
                            </w:r>
                            <w:r w:rsidR="00545E2A"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, </w:t>
                            </w: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options économique et</w:t>
                            </w:r>
                            <w:r w:rsidR="00545E2A"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social </w:t>
                            </w:r>
                            <w:r w:rsidR="00545E2A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(Ju</w:t>
                            </w:r>
                            <w:r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in</w:t>
                            </w:r>
                            <w:r w:rsidR="00545E2A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2014. Versailles, </w:t>
                            </w:r>
                            <w:r w:rsidR="00DB340B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>France)</w:t>
                            </w:r>
                          </w:p>
                          <w:p w14:paraId="18732BBC" w14:textId="1CD54B4A" w:rsidR="00545E2A" w:rsidRPr="004979CD" w:rsidRDefault="00DB340B" w:rsidP="0099376A">
                            <w:pPr>
                              <w:pStyle w:val="NormalWeb"/>
                              <w:numPr>
                                <w:ilvl w:val="0"/>
                                <w:numId w:val="46"/>
                              </w:numPr>
                              <w:spacing w:before="0" w:beforeAutospacing="0" w:after="0" w:afterAutospacing="0"/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</w:pPr>
                            <w:r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>Préparation</w:t>
                            </w:r>
                            <w:r w:rsidR="00CA599D"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Militaire Marine</w:t>
                            </w:r>
                            <w:r w:rsidR="00545E2A" w:rsidRPr="004979CD">
                              <w:rPr>
                                <w:rFonts w:ascii="Corbel" w:hAnsi="Corbel"/>
                                <w:b/>
                                <w:bCs/>
                                <w:color w:val="0F4F49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545E2A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(2012 – 2013. Versailles, </w:t>
                            </w:r>
                            <w:proofErr w:type="gramStart"/>
                            <w:r w:rsidR="00545E2A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France) </w:t>
                            </w:r>
                            <w:r w:rsidR="00CA599D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 </w:t>
                            </w:r>
                            <w:proofErr w:type="gramEnd"/>
                            <w:r w:rsidR="00CA599D" w:rsidRPr="004979CD">
                              <w:rPr>
                                <w:rFonts w:ascii="Corbel" w:hAnsi="Corbel"/>
                                <w:i/>
                                <w:iCs/>
                                <w:color w:val="0F4F49"/>
                                <w:sz w:val="22"/>
                                <w:szCs w:val="26"/>
                              </w:rPr>
                              <w:t xml:space="preserve">                                    </w:t>
                            </w:r>
                            <w:r w:rsidR="00545E2A" w:rsidRPr="004979CD">
                              <w:rPr>
                                <w:rFonts w:ascii="Wingdings" w:hAnsi="Wingdings"/>
                                <w:color w:val="268E7F"/>
                                <w:sz w:val="22"/>
                                <w:szCs w:val="26"/>
                              </w:rPr>
                              <w:sym w:font="Wingdings" w:char="F09F"/>
                            </w:r>
                            <w:r w:rsidR="00AA72F4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Entr</w:t>
                            </w:r>
                            <w:r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a</w:t>
                            </w:r>
                            <w:r w:rsidR="00AA72F4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inement </w:t>
                            </w:r>
                            <w:r w:rsidR="0007407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général</w:t>
                            </w:r>
                            <w:r w:rsidR="00C42351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</w:t>
                            </w:r>
                            <w:r w:rsidR="00545E2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(milita</w:t>
                            </w:r>
                            <w:r w:rsidR="00AA72F4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ire</w:t>
                            </w:r>
                            <w:r w:rsidR="00545E2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, maritime, </w:t>
                            </w:r>
                            <w:r w:rsidR="0007407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sécurité</w:t>
                            </w:r>
                            <w:r w:rsidR="00545E2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, f</w:t>
                            </w:r>
                            <w:r w:rsidR="00AA72F4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>eu</w:t>
                            </w:r>
                            <w:r w:rsidR="00545E2A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). </w:t>
                            </w:r>
                            <w:r w:rsidR="00AA72F4" w:rsidRP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                                          </w:t>
                            </w:r>
                            <w:r w:rsidR="004979CD">
                              <w:rPr>
                                <w:rFonts w:ascii="Corbel" w:hAnsi="Corbel"/>
                                <w:color w:val="7C7C7C"/>
                                <w:sz w:val="22"/>
                                <w:szCs w:val="26"/>
                              </w:rPr>
                              <w:t xml:space="preserve">         </w:t>
                            </w:r>
                            <w:r w:rsidR="00545E2A" w:rsidRPr="004979CD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sym w:font="Wingdings" w:char="F0E8"/>
                            </w:r>
                            <w:r w:rsidR="004979CD">
                              <w:rPr>
                                <w:rFonts w:ascii="Wingdings" w:hAnsi="Wingdings"/>
                                <w:color w:val="565656"/>
                                <w:sz w:val="22"/>
                                <w:szCs w:val="26"/>
                              </w:rPr>
                              <w:t></w:t>
                            </w:r>
                            <w:r w:rsidR="00AA72F4" w:rsidRPr="004979CD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Compétences acquises</w:t>
                            </w:r>
                            <w:r w:rsidR="00545E2A" w:rsidRPr="004979CD">
                              <w:rPr>
                                <w:rFonts w:ascii="Corbel" w:hAnsi="Corbel"/>
                                <w:b/>
                                <w:bCs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: </w:t>
                            </w:r>
                            <w:r w:rsidR="00CB6A5C" w:rsidRPr="004979CD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persévérance</w:t>
                            </w:r>
                            <w:r w:rsidR="00545E2A" w:rsidRPr="004979CD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, organisation, </w:t>
                            </w:r>
                            <w:r w:rsidR="00CB6A5C" w:rsidRPr="004979CD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>rigueur</w:t>
                            </w:r>
                            <w:r w:rsidR="00545E2A" w:rsidRPr="004979CD">
                              <w:rPr>
                                <w:rFonts w:ascii="Corbel" w:hAnsi="Corbel"/>
                                <w:i/>
                                <w:iCs/>
                                <w:color w:val="565656"/>
                                <w:sz w:val="22"/>
                                <w:szCs w:val="26"/>
                              </w:rPr>
                              <w:t xml:space="preserve"> </w:t>
                            </w:r>
                          </w:p>
                          <w:p w14:paraId="15619C99" w14:textId="77777777" w:rsidR="00533C46" w:rsidRPr="00DB340B" w:rsidRDefault="00533C46" w:rsidP="00C40ABF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2641" id="Zone de texte 36" o:spid="_x0000_s1036" type="#_x0000_t202" style="position:absolute;margin-left:66.1pt;margin-top:377.2pt;width:447.75pt;height:172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" filled="f" stroked="f">
                <v:textbox>
                  <w:txbxContent>
                    <w:p w14:paraId="2367074A" w14:textId="345794A9" w:rsidR="00BD3D1B" w:rsidRPr="004979CD" w:rsidRDefault="004979CD" w:rsidP="004979CD">
                      <w:pPr>
                        <w:pStyle w:val="NormalWeb"/>
                        <w:numPr>
                          <w:ilvl w:val="0"/>
                          <w:numId w:val="46"/>
                        </w:numPr>
                        <w:spacing w:before="0" w:beforeAutospacing="0" w:after="0" w:afterAutospacing="0"/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</w:pP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DU Lumière sur l'Univers </w:t>
                      </w: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: formation à distance à l’Observatoire de Paris 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(20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19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-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Aujourd’hui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. 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Paris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, France)         </w:t>
                      </w:r>
                    </w:p>
                    <w:p w14:paraId="62768C5C" w14:textId="0C3AD642" w:rsidR="00BD3D1B" w:rsidRPr="004979CD" w:rsidRDefault="00545E2A" w:rsidP="0099376A">
                      <w:pPr>
                        <w:pStyle w:val="NormalWeb"/>
                        <w:numPr>
                          <w:ilvl w:val="0"/>
                          <w:numId w:val="46"/>
                        </w:numPr>
                        <w:spacing w:before="0" w:beforeAutospacing="0" w:after="0" w:afterAutospacing="0"/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</w:pP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International BBA </w:t>
                      </w:r>
                      <w:r w:rsidR="004979CD" w:rsidRPr="004979CD">
                        <w:rPr>
                          <w:rFonts w:ascii="Corbel" w:hAnsi="Corbel"/>
                          <w:color w:val="0F4F49"/>
                          <w:sz w:val="22"/>
                          <w:szCs w:val="26"/>
                          <w:lang w:val="en-US"/>
                        </w:rPr>
                        <w:t>à</w:t>
                      </w:r>
                      <w:r w:rsidRPr="004979CD">
                        <w:rPr>
                          <w:rFonts w:ascii="Corbel" w:hAnsi="Corbel"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 </w:t>
                      </w: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Kedge Business School </w:t>
                      </w:r>
                      <w:bookmarkStart w:id="3" w:name="_Hlk19091978"/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(2014-2019. Marseille, </w:t>
                      </w:r>
                      <w:proofErr w:type="gramStart"/>
                      <w:r w:rsidR="00CA599D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France)   </w:t>
                      </w:r>
                      <w:proofErr w:type="gramEnd"/>
                      <w:r w:rsidR="00CA599D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      </w:t>
                      </w:r>
                      <w:bookmarkEnd w:id="3"/>
                      <w:r w:rsid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  <w:lang w:val="en-US"/>
                        </w:rPr>
                        <w:t xml:space="preserve">       </w:t>
                      </w:r>
                      <w:r w:rsidRPr="004979CD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 xml:space="preserve">Principles of Marketing, International Business, Sustainable development, Introduction to finance, International environment and geopolitics </w:t>
                      </w:r>
                    </w:p>
                    <w:p w14:paraId="6C06644D" w14:textId="7EB48650" w:rsidR="007D3B2E" w:rsidRPr="004979CD" w:rsidRDefault="0099376A" w:rsidP="00DF2BDA">
                      <w:pPr>
                        <w:pStyle w:val="NormalWeb"/>
                        <w:spacing w:before="0" w:beforeAutospacing="0" w:after="0" w:afterAutospacing="0"/>
                        <w:ind w:left="360"/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</w:pPr>
                      <w:r w:rsidRPr="004979CD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proofErr w:type="spellStart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s-ES"/>
                        </w:rPr>
                        <w:t>Echange</w:t>
                      </w:r>
                      <w:proofErr w:type="spellEnd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s-ES"/>
                        </w:rPr>
                        <w:t>académique</w:t>
                      </w:r>
                      <w:proofErr w:type="spellEnd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s-ES"/>
                        </w:rPr>
                        <w:t xml:space="preserve"> :</w:t>
                      </w:r>
                      <w:proofErr w:type="gramEnd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s-ES"/>
                        </w:rPr>
                        <w:t xml:space="preserve"> Escuela Bancaria y Comercio (08.2018-12.2018. </w:t>
                      </w:r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 xml:space="preserve">Queretaro, </w:t>
                      </w:r>
                      <w:proofErr w:type="spellStart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>Mexique</w:t>
                      </w:r>
                      <w:proofErr w:type="spellEnd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>);</w:t>
                      </w:r>
                      <w:r w:rsidR="00DF2BD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 xml:space="preserve"> </w:t>
                      </w:r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 xml:space="preserve">Universidad de Malaga (2017-2018. Malaga, </w:t>
                      </w:r>
                      <w:proofErr w:type="spellStart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>Espagne</w:t>
                      </w:r>
                      <w:proofErr w:type="spellEnd"/>
                      <w:r w:rsidR="00DB340B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  <w:lang w:val="en-US"/>
                        </w:rPr>
                        <w:t>)</w:t>
                      </w:r>
                    </w:p>
                    <w:p w14:paraId="4AC04DEB" w14:textId="77777777" w:rsidR="0099376A" w:rsidRPr="004979CD" w:rsidRDefault="00CA599D" w:rsidP="0099376A">
                      <w:pPr>
                        <w:pStyle w:val="NormalWeb"/>
                        <w:numPr>
                          <w:ilvl w:val="0"/>
                          <w:numId w:val="46"/>
                        </w:numPr>
                        <w:spacing w:before="0" w:beforeAutospacing="0" w:after="0" w:afterAutospacing="0"/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</w:pP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Baccalauréat</w:t>
                      </w:r>
                      <w:r w:rsidR="00545E2A"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, </w:t>
                      </w: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options économique et</w:t>
                      </w:r>
                      <w:r w:rsidR="00545E2A"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social </w:t>
                      </w:r>
                      <w:r w:rsidR="00545E2A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(Ju</w:t>
                      </w:r>
                      <w:r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in</w:t>
                      </w:r>
                      <w:r w:rsidR="00545E2A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2014. Versailles, </w:t>
                      </w:r>
                      <w:r w:rsidR="00DB340B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>France)</w:t>
                      </w:r>
                    </w:p>
                    <w:p w14:paraId="18732BBC" w14:textId="1CD54B4A" w:rsidR="00545E2A" w:rsidRPr="004979CD" w:rsidRDefault="00DB340B" w:rsidP="0099376A">
                      <w:pPr>
                        <w:pStyle w:val="NormalWeb"/>
                        <w:numPr>
                          <w:ilvl w:val="0"/>
                          <w:numId w:val="46"/>
                        </w:numPr>
                        <w:spacing w:before="0" w:beforeAutospacing="0" w:after="0" w:afterAutospacing="0"/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</w:pPr>
                      <w:r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>Préparation</w:t>
                      </w:r>
                      <w:r w:rsidR="00CA599D"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Militaire Marine</w:t>
                      </w:r>
                      <w:r w:rsidR="00545E2A" w:rsidRPr="004979CD">
                        <w:rPr>
                          <w:rFonts w:ascii="Corbel" w:hAnsi="Corbel"/>
                          <w:b/>
                          <w:bCs/>
                          <w:color w:val="0F4F49"/>
                          <w:sz w:val="22"/>
                          <w:szCs w:val="26"/>
                        </w:rPr>
                        <w:t xml:space="preserve"> </w:t>
                      </w:r>
                      <w:r w:rsidR="00545E2A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(2012 – 2013. Versailles, </w:t>
                      </w:r>
                      <w:proofErr w:type="gramStart"/>
                      <w:r w:rsidR="00545E2A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France) </w:t>
                      </w:r>
                      <w:r w:rsidR="00CA599D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 </w:t>
                      </w:r>
                      <w:proofErr w:type="gramEnd"/>
                      <w:r w:rsidR="00CA599D" w:rsidRPr="004979CD">
                        <w:rPr>
                          <w:rFonts w:ascii="Corbel" w:hAnsi="Corbel"/>
                          <w:i/>
                          <w:iCs/>
                          <w:color w:val="0F4F49"/>
                          <w:sz w:val="22"/>
                          <w:szCs w:val="26"/>
                        </w:rPr>
                        <w:t xml:space="preserve">                                    </w:t>
                      </w:r>
                      <w:r w:rsidR="00545E2A" w:rsidRPr="004979CD">
                        <w:rPr>
                          <w:rFonts w:ascii="Wingdings" w:hAnsi="Wingdings"/>
                          <w:color w:val="268E7F"/>
                          <w:sz w:val="22"/>
                          <w:szCs w:val="26"/>
                        </w:rPr>
                        <w:sym w:font="Wingdings" w:char="F09F"/>
                      </w:r>
                      <w:r w:rsidR="00AA72F4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Entr</w:t>
                      </w:r>
                      <w:r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a</w:t>
                      </w:r>
                      <w:r w:rsidR="00AA72F4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inement </w:t>
                      </w:r>
                      <w:r w:rsidR="0007407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général</w:t>
                      </w:r>
                      <w:r w:rsidR="00C42351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</w:t>
                      </w:r>
                      <w:r w:rsidR="00545E2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(milita</w:t>
                      </w:r>
                      <w:r w:rsidR="00AA72F4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ire</w:t>
                      </w:r>
                      <w:r w:rsidR="00545E2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, maritime, </w:t>
                      </w:r>
                      <w:r w:rsidR="0007407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sécurité</w:t>
                      </w:r>
                      <w:r w:rsidR="00545E2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, f</w:t>
                      </w:r>
                      <w:r w:rsidR="00AA72F4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>eu</w:t>
                      </w:r>
                      <w:r w:rsidR="00545E2A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). </w:t>
                      </w:r>
                      <w:r w:rsidR="00AA72F4" w:rsidRP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                                          </w:t>
                      </w:r>
                      <w:r w:rsidR="004979CD">
                        <w:rPr>
                          <w:rFonts w:ascii="Corbel" w:hAnsi="Corbel"/>
                          <w:color w:val="7C7C7C"/>
                          <w:sz w:val="22"/>
                          <w:szCs w:val="26"/>
                        </w:rPr>
                        <w:t xml:space="preserve">         </w:t>
                      </w:r>
                      <w:r w:rsidR="00545E2A" w:rsidRPr="004979CD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sym w:font="Wingdings" w:char="F0E8"/>
                      </w:r>
                      <w:r w:rsidR="004979CD">
                        <w:rPr>
                          <w:rFonts w:ascii="Wingdings" w:hAnsi="Wingdings"/>
                          <w:color w:val="565656"/>
                          <w:sz w:val="22"/>
                          <w:szCs w:val="26"/>
                        </w:rPr>
                        <w:t></w:t>
                      </w:r>
                      <w:r w:rsidR="00AA72F4" w:rsidRPr="004979CD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>Compétences acquises</w:t>
                      </w:r>
                      <w:r w:rsidR="00545E2A" w:rsidRPr="004979CD">
                        <w:rPr>
                          <w:rFonts w:ascii="Corbel" w:hAnsi="Corbel"/>
                          <w:b/>
                          <w:bCs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: </w:t>
                      </w:r>
                      <w:r w:rsidR="00CB6A5C" w:rsidRPr="004979CD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persévérance</w:t>
                      </w:r>
                      <w:r w:rsidR="00545E2A" w:rsidRPr="004979CD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, organisation, </w:t>
                      </w:r>
                      <w:r w:rsidR="00CB6A5C" w:rsidRPr="004979CD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>rigueur</w:t>
                      </w:r>
                      <w:r w:rsidR="00545E2A" w:rsidRPr="004979CD">
                        <w:rPr>
                          <w:rFonts w:ascii="Corbel" w:hAnsi="Corbel"/>
                          <w:i/>
                          <w:iCs/>
                          <w:color w:val="565656"/>
                          <w:sz w:val="22"/>
                          <w:szCs w:val="26"/>
                        </w:rPr>
                        <w:t xml:space="preserve"> </w:t>
                      </w:r>
                    </w:p>
                    <w:p w14:paraId="15619C99" w14:textId="77777777" w:rsidR="00533C46" w:rsidRPr="00DB340B" w:rsidRDefault="00533C46" w:rsidP="00C40ABF">
                      <w:pPr>
                        <w:pStyle w:val="BalloonText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79CD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95C4A5C" wp14:editId="72380A94">
                <wp:simplePos x="0" y="0"/>
                <wp:positionH relativeFrom="column">
                  <wp:posOffset>866140</wp:posOffset>
                </wp:positionH>
                <wp:positionV relativeFrom="paragraph">
                  <wp:posOffset>6740525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F4EE4" w14:textId="74566D63" w:rsidR="00B57CCA" w:rsidRDefault="00AA72F4" w:rsidP="00B57CCA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/>
                                  <w:shd w:val="clear" w:color="auto" w:fill="EA9649"/>
                                </w:rPr>
                                <w:t>Passions</w:t>
                              </w:r>
                              <w:r w:rsidR="00B57CCA">
                                <w:rPr>
                                  <w:rFonts w:ascii="Corbel" w:hAnsi="Corbel"/>
                                  <w:b/>
                                  <w:bCs/>
                                  <w:color w:val="FFFFFF"/>
                                  <w:shd w:val="clear" w:color="auto" w:fill="EA964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/>
                                  <w:shd w:val="clear" w:color="auto" w:fill="EA9649"/>
                                </w:rPr>
                                <w:t>et intérêt</w:t>
                              </w:r>
                            </w:p>
                            <w:p w14:paraId="79E238DF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5C4A5C" id="Groupe 5" o:spid="_x0000_s1037" style="position:absolute;margin-left:68.2pt;margin-top:530.75pt;width:215.6pt;height:20.8pt;z-index:25164697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">
                <v:shape id="Zone de texte 73" o:spid="_x0000_s1038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08DF4EE4" w14:textId="74566D63" w:rsidR="00B57CCA" w:rsidRDefault="00AA72F4" w:rsidP="00B57CCA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/>
                            <w:shd w:val="clear" w:color="auto" w:fill="EA9649"/>
                          </w:rPr>
                          <w:t>Passions</w:t>
                        </w:r>
                        <w:r w:rsidR="00B57CCA">
                          <w:rPr>
                            <w:rFonts w:ascii="Corbel" w:hAnsi="Corbel"/>
                            <w:b/>
                            <w:bCs/>
                            <w:color w:val="FFFFFF"/>
                            <w:shd w:val="clear" w:color="auto" w:fill="EA9649"/>
                          </w:rPr>
                          <w:t xml:space="preserve"> </w:t>
                        </w:r>
                        <w:r>
                          <w:rPr>
                            <w:rFonts w:ascii="Corbel" w:hAnsi="Corbel"/>
                            <w:b/>
                            <w:bCs/>
                            <w:color w:val="FFFFFF"/>
                            <w:shd w:val="clear" w:color="auto" w:fill="EA9649"/>
                          </w:rPr>
                          <w:t>et intérêt</w:t>
                        </w:r>
                      </w:p>
                      <w:p w14:paraId="79E238DF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9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7" o:title=""/>
                </v:shape>
                <w10:wrap type="through"/>
              </v:group>
            </w:pict>
          </mc:Fallback>
        </mc:AlternateContent>
      </w:r>
      <w:r w:rsidR="004979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6A668" wp14:editId="6AFABB96">
                <wp:simplePos x="0" y="0"/>
                <wp:positionH relativeFrom="column">
                  <wp:posOffset>862330</wp:posOffset>
                </wp:positionH>
                <wp:positionV relativeFrom="paragraph">
                  <wp:posOffset>7030720</wp:posOffset>
                </wp:positionV>
                <wp:extent cx="5772785" cy="23241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78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3DC2" w14:textId="4F44FE70" w:rsidR="00E21382" w:rsidRPr="00E21382" w:rsidRDefault="00AA72F4" w:rsidP="00946990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>Engagement</w:t>
                            </w:r>
                            <w:r w:rsidR="00D833C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>s</w:t>
                            </w: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 xml:space="preserve"> dans des </w:t>
                            </w:r>
                            <w:r w:rsidR="00B57CCA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 xml:space="preserve">associations </w:t>
                            </w:r>
                          </w:p>
                          <w:p w14:paraId="36632B45" w14:textId="6A48820E" w:rsidR="00B57CCA" w:rsidRPr="00E21382" w:rsidRDefault="00E21382" w:rsidP="00946990">
                            <w:pPr>
                              <w:spacing w:before="0" w:beforeAutospacing="0" w:after="0" w:afterAutospacing="0"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B57CCA"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sym w:font="Wingdings" w:char="F09F"/>
                            </w:r>
                            <w:r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t></w:t>
                            </w:r>
                            <w:r w:rsidR="00B57CCA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Communication manager </w:t>
                            </w:r>
                            <w:r w:rsidR="00AA72F4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et</w:t>
                            </w:r>
                            <w:r w:rsidR="00B57CCA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AA72F4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batteur</w:t>
                            </w:r>
                            <w:r w:rsidR="00B57CCA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AA72F4" w:rsidRPr="00E21382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à</w:t>
                            </w:r>
                            <w:r w:rsidR="00B57CCA" w:rsidRPr="00E21382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="00B57CCA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Box’Son</w:t>
                            </w:r>
                            <w:proofErr w:type="spellEnd"/>
                            <w:r w:rsidR="00B57CCA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B57CCA" w:rsidRPr="00E21382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(Marseille, France) </w:t>
                            </w:r>
                          </w:p>
                          <w:p w14:paraId="02B4387B" w14:textId="6DBB62DC" w:rsidR="00B57CCA" w:rsidRPr="00AA72F4" w:rsidRDefault="00B57CCA" w:rsidP="00E21382">
                            <w:pPr>
                              <w:adjustRightInd w:val="0"/>
                              <w:spacing w:before="0" w:beforeAutospacing="0" w:after="0" w:afterAutospacing="0"/>
                              <w:ind w:left="720"/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B57CCA">
                              <w:rPr>
                                <w:rFonts w:ascii="SymbolMT" w:eastAsia="Times New Roman" w:hAnsi="SymbolMT" w:cs="Times New Roman"/>
                                <w:color w:val="F49344"/>
                                <w:sz w:val="26"/>
                                <w:szCs w:val="26"/>
                                <w:lang w:eastAsia="en-US"/>
                              </w:rPr>
                              <w:sym w:font="Symbol" w:char="F0B7"/>
                            </w:r>
                            <w:r w:rsidRPr="00AA72F4">
                              <w:rPr>
                                <w:rFonts w:ascii="SymbolMT" w:eastAsia="Times New Roman" w:hAnsi="SymbolMT" w:cs="Times New Roman"/>
                                <w:color w:val="F49344"/>
                                <w:sz w:val="26"/>
                                <w:szCs w:val="26"/>
                                <w:lang w:eastAsia="en-US"/>
                              </w:rPr>
                              <w:t xml:space="preserve">  </w:t>
                            </w:r>
                            <w:r w:rsidR="00AA72F4"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E</w:t>
                            </w:r>
                            <w:r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n charge </w:t>
                            </w:r>
                            <w:r w:rsidR="00AA72F4"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de</w:t>
                            </w:r>
                            <w:r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AA72F4"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la</w:t>
                            </w:r>
                            <w:r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communication </w:t>
                            </w:r>
                            <w:r w:rsidR="00AA72F4"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du club de musique</w:t>
                            </w:r>
                            <w:r w:rsidRPr="00AA72F4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</w:p>
                          <w:p w14:paraId="05B0C124" w14:textId="37B69791" w:rsidR="00B57CCA" w:rsidRPr="00FA44FF" w:rsidRDefault="00B57CCA" w:rsidP="00BC3EEE">
                            <w:pPr>
                              <w:adjustRightInd w:val="0"/>
                              <w:spacing w:after="0" w:afterAutospacing="0"/>
                              <w:ind w:left="720"/>
                              <w:contextualSpacing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B57CCA">
                              <w:rPr>
                                <w:rFonts w:ascii="SymbolMT" w:eastAsia="Times New Roman" w:hAnsi="SymbolMT" w:cs="Times New Roman"/>
                                <w:color w:val="F49344"/>
                                <w:sz w:val="26"/>
                                <w:szCs w:val="26"/>
                                <w:lang w:eastAsia="en-US"/>
                              </w:rPr>
                              <w:sym w:font="Symbol" w:char="F0B7"/>
                            </w:r>
                            <w:r w:rsidRPr="00FA44FF">
                              <w:rPr>
                                <w:rFonts w:ascii="SymbolMT" w:eastAsia="Times New Roman" w:hAnsi="SymbolMT" w:cs="Times New Roman"/>
                                <w:color w:val="F49344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FA44FF"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Négociations</w:t>
                            </w:r>
                            <w:r w:rsidR="00AA72F4"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et partenariat</w:t>
                            </w:r>
                            <w:r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FA44FF"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avec les</w:t>
                            </w:r>
                            <w:r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bars </w:t>
                            </w:r>
                          </w:p>
                          <w:p w14:paraId="64920480" w14:textId="24935E7C" w:rsidR="00BC3EEE" w:rsidRPr="00FA44FF" w:rsidRDefault="00B57CCA" w:rsidP="00FA44FF">
                            <w:pPr>
                              <w:adjustRightInd w:val="0"/>
                              <w:spacing w:after="0" w:afterAutospacing="0"/>
                              <w:ind w:left="720"/>
                              <w:contextualSpacing/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B57CCA">
                              <w:rPr>
                                <w:rFonts w:ascii="SymbolMT" w:eastAsia="Times New Roman" w:hAnsi="SymbolMT" w:cs="Times New Roman"/>
                                <w:color w:val="F49344"/>
                                <w:sz w:val="26"/>
                                <w:szCs w:val="26"/>
                                <w:lang w:eastAsia="en-US"/>
                              </w:rPr>
                              <w:sym w:font="Symbol" w:char="F0B7"/>
                            </w:r>
                            <w:r w:rsidRPr="00FA44FF">
                              <w:rPr>
                                <w:rFonts w:ascii="SymbolMT" w:eastAsia="Times New Roman" w:hAnsi="SymbolMT" w:cs="Times New Roman"/>
                                <w:color w:val="F49344"/>
                                <w:sz w:val="26"/>
                                <w:szCs w:val="26"/>
                                <w:lang w:eastAsia="en-US"/>
                              </w:rPr>
                              <w:t xml:space="preserve">  </w:t>
                            </w:r>
                            <w:r w:rsidR="00BD3D1B"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Organi</w:t>
                            </w:r>
                            <w:r w:rsidR="00FA44FF" w:rsidRP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ser des événements de mu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sique</w:t>
                            </w:r>
                          </w:p>
                          <w:p w14:paraId="385BCAE8" w14:textId="0C37D80B" w:rsidR="00FA44FF" w:rsidRDefault="00B57CCA" w:rsidP="00960AB0">
                            <w:pPr>
                              <w:spacing w:before="0" w:beforeAutospacing="0" w:after="0" w:afterAutospacing="0"/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B57CCA"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sym w:font="Wingdings" w:char="F09F"/>
                            </w:r>
                            <w:r w:rsidRPr="00B57CCA"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t></w:t>
                            </w:r>
                            <w:r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Memb</w:t>
                            </w:r>
                            <w:r w:rsidR="00FA44FF"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re d’une liste au</w:t>
                            </w:r>
                            <w:r w:rsidR="009C6CCE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x élections</w:t>
                            </w:r>
                            <w:r w:rsidR="00FA44FF"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9C6CCE"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municipal</w:t>
                            </w:r>
                            <w:r w:rsidR="009C6CCE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es</w:t>
                            </w:r>
                            <w:r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  <w:r w:rsidR="009C6CCE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de</w:t>
                            </w:r>
                            <w:r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2014 </w:t>
                            </w:r>
                            <w:r w:rsidRPr="00FA44FF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(Versailles, France) 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i/>
                                <w:i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61758EA" w14:textId="77777777" w:rsidR="00E21382" w:rsidRPr="00E21382" w:rsidRDefault="00B57CCA" w:rsidP="00E2138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>Activit</w:t>
                            </w:r>
                            <w:r w:rsidR="00FA44FF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>és</w:t>
                            </w: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br/>
                            </w:r>
                            <w:r w:rsidRPr="00B57CCA">
                              <w:rPr>
                                <w:rFonts w:ascii="Wingdings" w:hAnsi="Wingdings"/>
                                <w:color w:val="268E7F"/>
                                <w:lang w:eastAsia="en-US"/>
                              </w:rPr>
                              <w:sym w:font="Wingdings" w:char="F09F"/>
                            </w:r>
                            <w:r w:rsidRPr="00E21382"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t></w:t>
                            </w: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Dan</w:t>
                            </w:r>
                            <w:r w:rsidR="00FA44FF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s</w:t>
                            </w: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e, </w:t>
                            </w:r>
                            <w:r w:rsidR="00FA44FF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football</w:t>
                            </w: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 xml:space="preserve">, </w:t>
                            </w:r>
                            <w:r w:rsidR="00FA44FF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batterie</w:t>
                            </w: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, musi</w:t>
                            </w:r>
                            <w:r w:rsidR="00FA44FF"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eastAsia="en-US"/>
                              </w:rPr>
                              <w:t>que</w:t>
                            </w:r>
                          </w:p>
                          <w:p w14:paraId="13AF2EC9" w14:textId="4957A27D" w:rsidR="00B57CCA" w:rsidRPr="00E21382" w:rsidRDefault="00FA44FF" w:rsidP="00E2138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E21382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>Voyage</w:t>
                            </w:r>
                            <w:r w:rsidR="0061208C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EA9649"/>
                                <w:sz w:val="26"/>
                                <w:szCs w:val="26"/>
                                <w:lang w:eastAsia="en-US"/>
                              </w:rPr>
                              <w:t>s</w:t>
                            </w:r>
                          </w:p>
                          <w:p w14:paraId="42A287E5" w14:textId="32EF217A" w:rsidR="00B57CCA" w:rsidRPr="00892930" w:rsidRDefault="00B57CCA" w:rsidP="00960AB0">
                            <w:pPr>
                              <w:spacing w:before="0" w:beforeAutospacing="0"/>
                              <w:rPr>
                                <w:rFonts w:ascii="Times New Roman" w:eastAsia="Times New Roman" w:hAnsi="Times New Roman" w:cs="Times New Roman"/>
                                <w:lang w:val="es-ES" w:eastAsia="en-US"/>
                              </w:rPr>
                            </w:pPr>
                            <w:r w:rsidRPr="00B57CCA"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sym w:font="Wingdings" w:char="F09F"/>
                            </w:r>
                            <w:r w:rsidRPr="00B57CCA">
                              <w:rPr>
                                <w:rFonts w:ascii="Wingdings" w:eastAsia="Times New Roman" w:hAnsi="Wingdings" w:cs="Times New Roman"/>
                                <w:color w:val="268E7F"/>
                                <w:sz w:val="26"/>
                                <w:szCs w:val="26"/>
                                <w:lang w:eastAsia="en-US"/>
                              </w:rPr>
                              <w:t></w:t>
                            </w:r>
                            <w:proofErr w:type="spellStart"/>
                            <w:r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Florid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e</w:t>
                            </w:r>
                            <w:proofErr w:type="spellEnd"/>
                            <w:r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, Malt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e</w:t>
                            </w:r>
                            <w:r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Ital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ie</w:t>
                            </w:r>
                            <w:proofErr w:type="spellEnd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Espagne</w:t>
                            </w:r>
                            <w:proofErr w:type="spellEnd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Mexi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que</w:t>
                            </w:r>
                            <w:proofErr w:type="spellEnd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Israel, </w:t>
                            </w:r>
                            <w:proofErr w:type="spellStart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Jordan</w:t>
                            </w:r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ie</w:t>
                            </w:r>
                            <w:proofErr w:type="spellEnd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USA, </w:t>
                            </w:r>
                            <w:proofErr w:type="spellStart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Canada</w:t>
                            </w:r>
                            <w:proofErr w:type="spellEnd"/>
                            <w:r w:rsidR="00960AB0"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Royaume-Unie</w:t>
                            </w:r>
                            <w:proofErr w:type="spellEnd"/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, </w:t>
                            </w:r>
                            <w:proofErr w:type="spellStart"/>
                            <w:r w:rsidR="00FA44FF" w:rsidRP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>Caraïbes</w:t>
                            </w:r>
                            <w:proofErr w:type="spellEnd"/>
                            <w:r w:rsidR="00FA44FF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 </w:t>
                            </w:r>
                            <w:r w:rsidRPr="00892930">
                              <w:rPr>
                                <w:rFonts w:ascii="Corbel" w:eastAsia="Times New Roman" w:hAnsi="Corbel" w:cs="Times New Roman"/>
                                <w:b/>
                                <w:bCs/>
                                <w:color w:val="7C7C7C"/>
                                <w:sz w:val="26"/>
                                <w:szCs w:val="26"/>
                                <w:lang w:val="es-ES" w:eastAsia="en-US"/>
                              </w:rPr>
                              <w:t xml:space="preserve"> </w:t>
                            </w:r>
                          </w:p>
                          <w:p w14:paraId="7B6DBFC6" w14:textId="301860F9" w:rsidR="00533C46" w:rsidRPr="00960AB0" w:rsidRDefault="00533C46" w:rsidP="00BE5C04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A668" id="Zone de texte 76" o:spid="_x0000_s1040" type="#_x0000_t202" style="position:absolute;margin-left:67.9pt;margin-top:553.6pt;width:454.55pt;height:18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" filled="f" stroked="f">
                <v:textbox>
                  <w:txbxContent>
                    <w:p w14:paraId="3CBA3DC2" w14:textId="4F44FE70" w:rsidR="00E21382" w:rsidRPr="00E21382" w:rsidRDefault="00AA72F4" w:rsidP="00946990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>Engagement</w:t>
                      </w:r>
                      <w:r w:rsidR="00D833CF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>s</w:t>
                      </w: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 xml:space="preserve"> dans des </w:t>
                      </w:r>
                      <w:r w:rsidR="00B57CCA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 xml:space="preserve">associations </w:t>
                      </w:r>
                    </w:p>
                    <w:p w14:paraId="36632B45" w14:textId="6A48820E" w:rsidR="00B57CCA" w:rsidRPr="00E21382" w:rsidRDefault="00E21382" w:rsidP="00946990">
                      <w:pPr>
                        <w:spacing w:before="0" w:beforeAutospacing="0" w:after="0" w:afterAutospacing="0"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B57CCA"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sym w:font="Wingdings" w:char="F09F"/>
                      </w:r>
                      <w:r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t></w:t>
                      </w:r>
                      <w:r w:rsidR="00B57CCA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Communication manager </w:t>
                      </w:r>
                      <w:r w:rsidR="00AA72F4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et</w:t>
                      </w:r>
                      <w:r w:rsidR="00B57CCA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AA72F4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batteur</w:t>
                      </w:r>
                      <w:r w:rsidR="00B57CCA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AA72F4" w:rsidRPr="00E21382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à</w:t>
                      </w:r>
                      <w:r w:rsidR="00B57CCA" w:rsidRPr="00E21382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proofErr w:type="spellStart"/>
                      <w:r w:rsidR="00B57CCA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Box’Son</w:t>
                      </w:r>
                      <w:proofErr w:type="spellEnd"/>
                      <w:r w:rsidR="00B57CCA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B57CCA" w:rsidRPr="00E21382">
                        <w:rPr>
                          <w:rFonts w:ascii="Corbel" w:eastAsia="Times New Roman" w:hAnsi="Corbel" w:cs="Times New Roman"/>
                          <w:i/>
                          <w:i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(Marseille, France) </w:t>
                      </w:r>
                    </w:p>
                    <w:p w14:paraId="02B4387B" w14:textId="6DBB62DC" w:rsidR="00B57CCA" w:rsidRPr="00AA72F4" w:rsidRDefault="00B57CCA" w:rsidP="00E21382">
                      <w:pPr>
                        <w:adjustRightInd w:val="0"/>
                        <w:spacing w:before="0" w:beforeAutospacing="0" w:after="0" w:afterAutospacing="0"/>
                        <w:ind w:left="720"/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B57CCA">
                        <w:rPr>
                          <w:rFonts w:ascii="SymbolMT" w:eastAsia="Times New Roman" w:hAnsi="SymbolMT" w:cs="Times New Roman"/>
                          <w:color w:val="F49344"/>
                          <w:sz w:val="26"/>
                          <w:szCs w:val="26"/>
                          <w:lang w:eastAsia="en-US"/>
                        </w:rPr>
                        <w:sym w:font="Symbol" w:char="F0B7"/>
                      </w:r>
                      <w:r w:rsidRPr="00AA72F4">
                        <w:rPr>
                          <w:rFonts w:ascii="SymbolMT" w:eastAsia="Times New Roman" w:hAnsi="SymbolMT" w:cs="Times New Roman"/>
                          <w:color w:val="F49344"/>
                          <w:sz w:val="26"/>
                          <w:szCs w:val="26"/>
                          <w:lang w:eastAsia="en-US"/>
                        </w:rPr>
                        <w:t xml:space="preserve">  </w:t>
                      </w:r>
                      <w:r w:rsidR="00AA72F4"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E</w:t>
                      </w:r>
                      <w:r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n charge </w:t>
                      </w:r>
                      <w:r w:rsidR="00AA72F4"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de</w:t>
                      </w:r>
                      <w:r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AA72F4"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la</w:t>
                      </w:r>
                      <w:r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communication </w:t>
                      </w:r>
                      <w:r w:rsidR="00AA72F4"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du club de musique</w:t>
                      </w:r>
                      <w:r w:rsidRPr="00AA72F4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</w:p>
                    <w:p w14:paraId="05B0C124" w14:textId="37B69791" w:rsidR="00B57CCA" w:rsidRPr="00FA44FF" w:rsidRDefault="00B57CCA" w:rsidP="00BC3EEE">
                      <w:pPr>
                        <w:adjustRightInd w:val="0"/>
                        <w:spacing w:after="0" w:afterAutospacing="0"/>
                        <w:ind w:left="720"/>
                        <w:contextualSpacing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B57CCA">
                        <w:rPr>
                          <w:rFonts w:ascii="SymbolMT" w:eastAsia="Times New Roman" w:hAnsi="SymbolMT" w:cs="Times New Roman"/>
                          <w:color w:val="F49344"/>
                          <w:sz w:val="26"/>
                          <w:szCs w:val="26"/>
                          <w:lang w:eastAsia="en-US"/>
                        </w:rPr>
                        <w:sym w:font="Symbol" w:char="F0B7"/>
                      </w:r>
                      <w:r w:rsidRPr="00FA44FF">
                        <w:rPr>
                          <w:rFonts w:ascii="SymbolMT" w:eastAsia="Times New Roman" w:hAnsi="SymbolMT" w:cs="Times New Roman"/>
                          <w:color w:val="F49344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FA44FF"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Négociations</w:t>
                      </w:r>
                      <w:r w:rsidR="00AA72F4"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et partenariat</w:t>
                      </w:r>
                      <w:r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FA44FF"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avec les</w:t>
                      </w:r>
                      <w:r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bars </w:t>
                      </w:r>
                    </w:p>
                    <w:p w14:paraId="64920480" w14:textId="24935E7C" w:rsidR="00BC3EEE" w:rsidRPr="00FA44FF" w:rsidRDefault="00B57CCA" w:rsidP="00FA44FF">
                      <w:pPr>
                        <w:adjustRightInd w:val="0"/>
                        <w:spacing w:after="0" w:afterAutospacing="0"/>
                        <w:ind w:left="720"/>
                        <w:contextualSpacing/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</w:pPr>
                      <w:r w:rsidRPr="00B57CCA">
                        <w:rPr>
                          <w:rFonts w:ascii="SymbolMT" w:eastAsia="Times New Roman" w:hAnsi="SymbolMT" w:cs="Times New Roman"/>
                          <w:color w:val="F49344"/>
                          <w:sz w:val="26"/>
                          <w:szCs w:val="26"/>
                          <w:lang w:eastAsia="en-US"/>
                        </w:rPr>
                        <w:sym w:font="Symbol" w:char="F0B7"/>
                      </w:r>
                      <w:r w:rsidRPr="00FA44FF">
                        <w:rPr>
                          <w:rFonts w:ascii="SymbolMT" w:eastAsia="Times New Roman" w:hAnsi="SymbolMT" w:cs="Times New Roman"/>
                          <w:color w:val="F49344"/>
                          <w:sz w:val="26"/>
                          <w:szCs w:val="26"/>
                          <w:lang w:eastAsia="en-US"/>
                        </w:rPr>
                        <w:t xml:space="preserve">  </w:t>
                      </w:r>
                      <w:r w:rsidR="00BD3D1B"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Organi</w:t>
                      </w:r>
                      <w:r w:rsidR="00FA44FF" w:rsidRP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ser des événements de mu</w:t>
                      </w:r>
                      <w:r w:rsidR="00FA44FF">
                        <w:rPr>
                          <w:rFonts w:ascii="Corbel" w:eastAsia="Times New Roman" w:hAnsi="Corbel" w:cs="Times New Roman"/>
                          <w:color w:val="7C7C7C"/>
                          <w:sz w:val="26"/>
                          <w:szCs w:val="26"/>
                          <w:lang w:eastAsia="en-US"/>
                        </w:rPr>
                        <w:t>sique</w:t>
                      </w:r>
                    </w:p>
                    <w:p w14:paraId="385BCAE8" w14:textId="0C37D80B" w:rsidR="00FA44FF" w:rsidRDefault="00B57CCA" w:rsidP="00960AB0">
                      <w:pPr>
                        <w:spacing w:before="0" w:beforeAutospacing="0" w:after="0" w:afterAutospacing="0"/>
                        <w:rPr>
                          <w:rFonts w:ascii="Corbel" w:eastAsia="Times New Roman" w:hAnsi="Corbel" w:cs="Times New Roman"/>
                          <w:i/>
                          <w:iCs/>
                          <w:color w:val="7C7C7C"/>
                          <w:sz w:val="26"/>
                          <w:szCs w:val="26"/>
                          <w:lang w:eastAsia="en-US"/>
                        </w:rPr>
                      </w:pPr>
                      <w:r w:rsidRPr="00B57CCA"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sym w:font="Wingdings" w:char="F09F"/>
                      </w:r>
                      <w:r w:rsidRPr="00B57CCA"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t></w:t>
                      </w:r>
                      <w:r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Memb</w:t>
                      </w:r>
                      <w:r w:rsidR="00FA44FF"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re d’une liste au</w:t>
                      </w:r>
                      <w:r w:rsidR="009C6CCE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x élections</w:t>
                      </w:r>
                      <w:r w:rsidR="00FA44FF"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9C6CCE"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municipal</w:t>
                      </w:r>
                      <w:r w:rsidR="009C6CCE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es</w:t>
                      </w:r>
                      <w:r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  <w:r w:rsidR="009C6CCE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de</w:t>
                      </w:r>
                      <w:r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2014 </w:t>
                      </w:r>
                      <w:r w:rsidRPr="00FA44FF">
                        <w:rPr>
                          <w:rFonts w:ascii="Corbel" w:eastAsia="Times New Roman" w:hAnsi="Corbel" w:cs="Times New Roman"/>
                          <w:i/>
                          <w:i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(Versailles, France) </w:t>
                      </w:r>
                      <w:r w:rsidR="00FA44FF">
                        <w:rPr>
                          <w:rFonts w:ascii="Corbel" w:eastAsia="Times New Roman" w:hAnsi="Corbel" w:cs="Times New Roman"/>
                          <w:i/>
                          <w:i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 </w:t>
                      </w:r>
                    </w:p>
                    <w:p w14:paraId="261758EA" w14:textId="77777777" w:rsidR="00E21382" w:rsidRPr="00E21382" w:rsidRDefault="00B57CCA" w:rsidP="00E21382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</w:pP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>Activit</w:t>
                      </w:r>
                      <w:r w:rsidR="00FA44FF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>és</w:t>
                      </w: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br/>
                      </w:r>
                      <w:r w:rsidRPr="00B57CCA">
                        <w:rPr>
                          <w:rFonts w:ascii="Wingdings" w:hAnsi="Wingdings"/>
                          <w:color w:val="268E7F"/>
                          <w:lang w:eastAsia="en-US"/>
                        </w:rPr>
                        <w:sym w:font="Wingdings" w:char="F09F"/>
                      </w:r>
                      <w:r w:rsidRPr="00E21382"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t></w:t>
                      </w: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Dan</w:t>
                      </w:r>
                      <w:r w:rsidR="00FA44FF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s</w:t>
                      </w: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e, </w:t>
                      </w:r>
                      <w:r w:rsidR="00FA44FF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football</w:t>
                      </w: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 xml:space="preserve">, </w:t>
                      </w:r>
                      <w:r w:rsidR="00FA44FF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batterie</w:t>
                      </w: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, musi</w:t>
                      </w:r>
                      <w:r w:rsidR="00FA44FF"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eastAsia="en-US"/>
                        </w:rPr>
                        <w:t>que</w:t>
                      </w:r>
                    </w:p>
                    <w:p w14:paraId="13AF2EC9" w14:textId="4957A27D" w:rsidR="00B57CCA" w:rsidRPr="00E21382" w:rsidRDefault="00FA44FF" w:rsidP="00E21382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</w:pPr>
                      <w:r w:rsidRPr="00E21382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>Voyage</w:t>
                      </w:r>
                      <w:r w:rsidR="0061208C">
                        <w:rPr>
                          <w:rFonts w:ascii="Corbel" w:eastAsia="Times New Roman" w:hAnsi="Corbel" w:cs="Times New Roman"/>
                          <w:b/>
                          <w:bCs/>
                          <w:color w:val="EA9649"/>
                          <w:sz w:val="26"/>
                          <w:szCs w:val="26"/>
                          <w:lang w:eastAsia="en-US"/>
                        </w:rPr>
                        <w:t>s</w:t>
                      </w:r>
                    </w:p>
                    <w:p w14:paraId="42A287E5" w14:textId="32EF217A" w:rsidR="00B57CCA" w:rsidRPr="00892930" w:rsidRDefault="00B57CCA" w:rsidP="00960AB0">
                      <w:pPr>
                        <w:spacing w:before="0" w:beforeAutospacing="0"/>
                        <w:rPr>
                          <w:rFonts w:ascii="Times New Roman" w:eastAsia="Times New Roman" w:hAnsi="Times New Roman" w:cs="Times New Roman"/>
                          <w:lang w:val="es-ES" w:eastAsia="en-US"/>
                        </w:rPr>
                      </w:pPr>
                      <w:r w:rsidRPr="00B57CCA"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sym w:font="Wingdings" w:char="F09F"/>
                      </w:r>
                      <w:r w:rsidRPr="00B57CCA">
                        <w:rPr>
                          <w:rFonts w:ascii="Wingdings" w:eastAsia="Times New Roman" w:hAnsi="Wingdings" w:cs="Times New Roman"/>
                          <w:color w:val="268E7F"/>
                          <w:sz w:val="26"/>
                          <w:szCs w:val="26"/>
                          <w:lang w:eastAsia="en-US"/>
                        </w:rPr>
                        <w:t></w:t>
                      </w:r>
                      <w:proofErr w:type="spellStart"/>
                      <w:r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Florid</w:t>
                      </w:r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e</w:t>
                      </w:r>
                      <w:proofErr w:type="spellEnd"/>
                      <w:r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, Malt</w:t>
                      </w:r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e</w:t>
                      </w:r>
                      <w:r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</w:t>
                      </w:r>
                      <w:proofErr w:type="spellStart"/>
                      <w:r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Ital</w:t>
                      </w:r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ie</w:t>
                      </w:r>
                      <w:proofErr w:type="spellEnd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</w:t>
                      </w:r>
                      <w:proofErr w:type="spellStart"/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Espagne</w:t>
                      </w:r>
                      <w:proofErr w:type="spellEnd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</w:t>
                      </w:r>
                      <w:proofErr w:type="spellStart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Mexi</w:t>
                      </w:r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que</w:t>
                      </w:r>
                      <w:proofErr w:type="spellEnd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Israel, </w:t>
                      </w:r>
                      <w:proofErr w:type="spellStart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Jordan</w:t>
                      </w:r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ie</w:t>
                      </w:r>
                      <w:proofErr w:type="spellEnd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USA, </w:t>
                      </w:r>
                      <w:proofErr w:type="spellStart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Canada</w:t>
                      </w:r>
                      <w:proofErr w:type="spellEnd"/>
                      <w:r w:rsidR="00960AB0"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</w:t>
                      </w:r>
                      <w:proofErr w:type="spellStart"/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Royaume-Unie</w:t>
                      </w:r>
                      <w:proofErr w:type="spellEnd"/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, </w:t>
                      </w:r>
                      <w:proofErr w:type="spellStart"/>
                      <w:r w:rsidR="00FA44FF" w:rsidRP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>Caraïbes</w:t>
                      </w:r>
                      <w:proofErr w:type="spellEnd"/>
                      <w:r w:rsidR="00FA44FF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 </w:t>
                      </w:r>
                      <w:r w:rsidRPr="00892930">
                        <w:rPr>
                          <w:rFonts w:ascii="Corbel" w:eastAsia="Times New Roman" w:hAnsi="Corbel" w:cs="Times New Roman"/>
                          <w:b/>
                          <w:bCs/>
                          <w:color w:val="7C7C7C"/>
                          <w:sz w:val="26"/>
                          <w:szCs w:val="26"/>
                          <w:lang w:val="es-ES" w:eastAsia="en-US"/>
                        </w:rPr>
                        <w:t xml:space="preserve"> </w:t>
                      </w:r>
                    </w:p>
                    <w:p w14:paraId="7B6DBFC6" w14:textId="301860F9" w:rsidR="00533C46" w:rsidRPr="00960AB0" w:rsidRDefault="00533C46" w:rsidP="00BE5C04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781A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5EDC96A" wp14:editId="2FFB5205">
                <wp:simplePos x="0" y="0"/>
                <wp:positionH relativeFrom="column">
                  <wp:posOffset>905510</wp:posOffset>
                </wp:positionH>
                <wp:positionV relativeFrom="paragraph">
                  <wp:posOffset>353695</wp:posOffset>
                </wp:positionV>
                <wp:extent cx="2738120" cy="495935"/>
                <wp:effectExtent l="0" t="0" r="5080" b="0"/>
                <wp:wrapThrough wrapText="bothSides">
                  <wp:wrapPolygon edited="0">
                    <wp:start x="0" y="0"/>
                    <wp:lineTo x="0" y="11616"/>
                    <wp:lineTo x="10820" y="13275"/>
                    <wp:lineTo x="19386" y="20743"/>
                    <wp:lineTo x="21189" y="20743"/>
                    <wp:lineTo x="21490" y="14935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495935"/>
                          <a:chOff x="-13970" y="-285750"/>
                          <a:chExt cx="2738120" cy="495935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-13970" y="-28575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ECBFE" w14:textId="45C52FC1" w:rsidR="00545E2A" w:rsidRDefault="0030186A" w:rsidP="00545E2A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/>
                                  <w:shd w:val="clear" w:color="auto" w:fill="0F4F49"/>
                                </w:rPr>
                                <w:t>Expériences professionnelles</w:t>
                              </w:r>
                            </w:p>
                            <w:p w14:paraId="01EE868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DC96A" id="Groupe 3" o:spid="_x0000_s1041" style="position:absolute;margin-left:71.3pt;margin-top:27.85pt;width:215.6pt;height:39.05pt;z-index:251636736;mso-height-relative:margin" coordorigin="-139,-2857" coordsize="27381,4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">
                <v:shape id="Zone de texte 18" o:spid="_x0000_s1042" type="#_x0000_t202" style="position:absolute;left:-139;top:-2857;width:27380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14:paraId="619ECBFE" w14:textId="45C52FC1" w:rsidR="00545E2A" w:rsidRDefault="0030186A" w:rsidP="00545E2A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/>
                            <w:shd w:val="clear" w:color="auto" w:fill="0F4F49"/>
                          </w:rPr>
                          <w:t>Expériences professionnelles</w:t>
                        </w:r>
                      </w:p>
                      <w:p w14:paraId="01EE868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3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19" o:title=""/>
                </v:shape>
                <w10:wrap type="through"/>
              </v:group>
            </w:pict>
          </mc:Fallback>
        </mc:AlternateContent>
      </w:r>
      <w:r w:rsidR="00CF6EFE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808C44B" wp14:editId="57864C47">
                <wp:simplePos x="0" y="0"/>
                <wp:positionH relativeFrom="column">
                  <wp:posOffset>-878840</wp:posOffset>
                </wp:positionH>
                <wp:positionV relativeFrom="paragraph">
                  <wp:posOffset>645795</wp:posOffset>
                </wp:positionV>
                <wp:extent cx="1786255" cy="258445"/>
                <wp:effectExtent l="0" t="0" r="4445" b="0"/>
                <wp:wrapThrough wrapText="bothSides">
                  <wp:wrapPolygon edited="0">
                    <wp:start x="0" y="0"/>
                    <wp:lineTo x="0" y="20167"/>
                    <wp:lineTo x="21500" y="20167"/>
                    <wp:lineTo x="2150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258445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23E3" w14:textId="5DC31A69" w:rsidR="00CF6EFE" w:rsidRPr="00CF6EFE" w:rsidRDefault="00A2366D" w:rsidP="00572EB3">
                              <w:pPr>
                                <w:pStyle w:val="NormalWeb"/>
                                <w:shd w:val="clear" w:color="auto" w:fill="F9BF8E"/>
                                <w:jc w:val="center"/>
                              </w:pPr>
                              <w:r>
                                <w:t>Compétences</w:t>
                              </w:r>
                            </w:p>
                            <w:p w14:paraId="6B94A8D3" w14:textId="5C60F7E2" w:rsidR="00533C46" w:rsidRPr="00CF6EFE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7" y="28574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8C44B" id="Groupe 4" o:spid="_x0000_s1044" style="position:absolute;margin-left:-69.2pt;margin-top:50.85pt;width:140.65pt;height:20.35pt;z-index:251661824;mso-width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">
                <v:shape id="Zone de texte 69" o:spid="_x0000_s1045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" fillcolor="#fabf8f [1945]" stroked="f">
                  <v:textbox>
                    <w:txbxContent>
                      <w:p w14:paraId="6CBD23E3" w14:textId="5DC31A69" w:rsidR="00CF6EFE" w:rsidRPr="00CF6EFE" w:rsidRDefault="00A2366D" w:rsidP="00572EB3">
                        <w:pPr>
                          <w:pStyle w:val="NormalWeb"/>
                          <w:shd w:val="clear" w:color="auto" w:fill="F9BF8E"/>
                          <w:jc w:val="center"/>
                        </w:pPr>
                        <w:r>
                          <w:t>Compétences</w:t>
                        </w:r>
                      </w:p>
                      <w:p w14:paraId="6B94A8D3" w14:textId="5C60F7E2" w:rsidR="00533C46" w:rsidRPr="00CF6EFE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 id="Image 4" o:spid="_x0000_s1046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21" o:title=""/>
                </v:shape>
                <w10:wrap type="through"/>
              </v:group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88B822C" wp14:editId="56291E0D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93C3B" id="Grouper 92" o:spid="_x0000_s1026" style="position:absolute;margin-left:455.8pt;margin-top:8.9pt;width:67.35pt;height:65.8pt;z-index:251654656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7ECDF29" wp14:editId="0272C5E6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5F306" id="Grouper 89" o:spid="_x0000_s1026" style="position:absolute;margin-left:-71.6pt;margin-top:474.9pt;width:141.55pt;height:279.85pt;z-index:25165977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CFD42" w14:textId="77777777" w:rsidR="004642C1" w:rsidRDefault="004642C1" w:rsidP="00B51FFB">
      <w:r>
        <w:separator/>
      </w:r>
    </w:p>
  </w:endnote>
  <w:endnote w:type="continuationSeparator" w:id="0">
    <w:p w14:paraId="512E05D4" w14:textId="77777777" w:rsidR="004642C1" w:rsidRDefault="004642C1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F5141" w14:textId="77777777" w:rsidR="004642C1" w:rsidRDefault="004642C1" w:rsidP="00B51FFB">
      <w:r>
        <w:separator/>
      </w:r>
    </w:p>
  </w:footnote>
  <w:footnote w:type="continuationSeparator" w:id="0">
    <w:p w14:paraId="7B6B7500" w14:textId="77777777" w:rsidR="004642C1" w:rsidRDefault="004642C1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17F8"/>
    <w:multiLevelType w:val="multilevel"/>
    <w:tmpl w:val="79A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F5B7A"/>
    <w:multiLevelType w:val="hybridMultilevel"/>
    <w:tmpl w:val="1F2A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802F8"/>
    <w:multiLevelType w:val="hybridMultilevel"/>
    <w:tmpl w:val="1668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93802"/>
    <w:multiLevelType w:val="hybridMultilevel"/>
    <w:tmpl w:val="3C5C035A"/>
    <w:lvl w:ilvl="0" w:tplc="CFB6F9F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Al Bayan Plai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7174E"/>
    <w:multiLevelType w:val="hybridMultilevel"/>
    <w:tmpl w:val="6B0AB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B1F8A"/>
    <w:multiLevelType w:val="hybridMultilevel"/>
    <w:tmpl w:val="1F5C7FEA"/>
    <w:lvl w:ilvl="0" w:tplc="A1B04BE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B1A05"/>
    <w:multiLevelType w:val="hybridMultilevel"/>
    <w:tmpl w:val="AB624C56"/>
    <w:lvl w:ilvl="0" w:tplc="EB8612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16FA9"/>
    <w:multiLevelType w:val="hybridMultilevel"/>
    <w:tmpl w:val="0C765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3612C"/>
    <w:multiLevelType w:val="hybridMultilevel"/>
    <w:tmpl w:val="1FE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8"/>
  </w:num>
  <w:num w:numId="8">
    <w:abstractNumId w:val="19"/>
  </w:num>
  <w:num w:numId="9">
    <w:abstractNumId w:val="26"/>
  </w:num>
  <w:num w:numId="10">
    <w:abstractNumId w:val="35"/>
  </w:num>
  <w:num w:numId="11">
    <w:abstractNumId w:val="40"/>
  </w:num>
  <w:num w:numId="12">
    <w:abstractNumId w:val="37"/>
  </w:num>
  <w:num w:numId="13">
    <w:abstractNumId w:val="43"/>
  </w:num>
  <w:num w:numId="14">
    <w:abstractNumId w:val="47"/>
  </w:num>
  <w:num w:numId="15">
    <w:abstractNumId w:val="18"/>
  </w:num>
  <w:num w:numId="16">
    <w:abstractNumId w:val="15"/>
  </w:num>
  <w:num w:numId="17">
    <w:abstractNumId w:val="1"/>
  </w:num>
  <w:num w:numId="18">
    <w:abstractNumId w:val="10"/>
  </w:num>
  <w:num w:numId="19">
    <w:abstractNumId w:val="41"/>
  </w:num>
  <w:num w:numId="20">
    <w:abstractNumId w:val="29"/>
  </w:num>
  <w:num w:numId="21">
    <w:abstractNumId w:val="32"/>
  </w:num>
  <w:num w:numId="22">
    <w:abstractNumId w:val="21"/>
  </w:num>
  <w:num w:numId="23">
    <w:abstractNumId w:val="38"/>
  </w:num>
  <w:num w:numId="24">
    <w:abstractNumId w:val="6"/>
  </w:num>
  <w:num w:numId="25">
    <w:abstractNumId w:val="5"/>
  </w:num>
  <w:num w:numId="26">
    <w:abstractNumId w:val="24"/>
  </w:num>
  <w:num w:numId="27">
    <w:abstractNumId w:val="30"/>
  </w:num>
  <w:num w:numId="28">
    <w:abstractNumId w:val="0"/>
  </w:num>
  <w:num w:numId="29">
    <w:abstractNumId w:val="34"/>
  </w:num>
  <w:num w:numId="30">
    <w:abstractNumId w:val="13"/>
  </w:num>
  <w:num w:numId="31">
    <w:abstractNumId w:val="17"/>
  </w:num>
  <w:num w:numId="32">
    <w:abstractNumId w:val="20"/>
  </w:num>
  <w:num w:numId="33">
    <w:abstractNumId w:val="42"/>
  </w:num>
  <w:num w:numId="34">
    <w:abstractNumId w:val="11"/>
  </w:num>
  <w:num w:numId="35">
    <w:abstractNumId w:val="44"/>
  </w:num>
  <w:num w:numId="36">
    <w:abstractNumId w:val="33"/>
  </w:num>
  <w:num w:numId="37">
    <w:abstractNumId w:val="14"/>
  </w:num>
  <w:num w:numId="38">
    <w:abstractNumId w:val="46"/>
  </w:num>
  <w:num w:numId="39">
    <w:abstractNumId w:val="16"/>
  </w:num>
  <w:num w:numId="40">
    <w:abstractNumId w:val="39"/>
  </w:num>
  <w:num w:numId="41">
    <w:abstractNumId w:val="9"/>
  </w:num>
  <w:num w:numId="42">
    <w:abstractNumId w:val="7"/>
  </w:num>
  <w:num w:numId="43">
    <w:abstractNumId w:val="3"/>
  </w:num>
  <w:num w:numId="44">
    <w:abstractNumId w:val="36"/>
  </w:num>
  <w:num w:numId="45">
    <w:abstractNumId w:val="27"/>
  </w:num>
  <w:num w:numId="46">
    <w:abstractNumId w:val="31"/>
  </w:num>
  <w:num w:numId="47">
    <w:abstractNumId w:val="28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15E"/>
    <w:rsid w:val="0007407A"/>
    <w:rsid w:val="000B706A"/>
    <w:rsid w:val="000E4E13"/>
    <w:rsid w:val="000E5A1F"/>
    <w:rsid w:val="001522FA"/>
    <w:rsid w:val="00156DC8"/>
    <w:rsid w:val="0018393B"/>
    <w:rsid w:val="001B01AB"/>
    <w:rsid w:val="001B55A0"/>
    <w:rsid w:val="001D5782"/>
    <w:rsid w:val="001F1AE9"/>
    <w:rsid w:val="00206789"/>
    <w:rsid w:val="00216A7C"/>
    <w:rsid w:val="002303A4"/>
    <w:rsid w:val="002319E2"/>
    <w:rsid w:val="00260D98"/>
    <w:rsid w:val="0026306C"/>
    <w:rsid w:val="00294CE6"/>
    <w:rsid w:val="002B1595"/>
    <w:rsid w:val="0030186A"/>
    <w:rsid w:val="00302076"/>
    <w:rsid w:val="00327E66"/>
    <w:rsid w:val="00351F9B"/>
    <w:rsid w:val="003615FE"/>
    <w:rsid w:val="00380ED0"/>
    <w:rsid w:val="00385296"/>
    <w:rsid w:val="003A6CD4"/>
    <w:rsid w:val="003C64AD"/>
    <w:rsid w:val="003D445D"/>
    <w:rsid w:val="004228E2"/>
    <w:rsid w:val="00427934"/>
    <w:rsid w:val="0043288E"/>
    <w:rsid w:val="00446CB6"/>
    <w:rsid w:val="0044735A"/>
    <w:rsid w:val="004642C1"/>
    <w:rsid w:val="004979CD"/>
    <w:rsid w:val="004B60AA"/>
    <w:rsid w:val="004C33F7"/>
    <w:rsid w:val="004F4EBF"/>
    <w:rsid w:val="005100E8"/>
    <w:rsid w:val="00533C46"/>
    <w:rsid w:val="00545E2A"/>
    <w:rsid w:val="00572EB3"/>
    <w:rsid w:val="005738B4"/>
    <w:rsid w:val="00592323"/>
    <w:rsid w:val="005F2239"/>
    <w:rsid w:val="0061208C"/>
    <w:rsid w:val="006149B1"/>
    <w:rsid w:val="00621E82"/>
    <w:rsid w:val="00644549"/>
    <w:rsid w:val="00646507"/>
    <w:rsid w:val="006D7664"/>
    <w:rsid w:val="006E472F"/>
    <w:rsid w:val="0075570E"/>
    <w:rsid w:val="00763BD6"/>
    <w:rsid w:val="00773A5E"/>
    <w:rsid w:val="00791F2D"/>
    <w:rsid w:val="00795B0D"/>
    <w:rsid w:val="007A2A58"/>
    <w:rsid w:val="007A4756"/>
    <w:rsid w:val="007C4FAA"/>
    <w:rsid w:val="007D2B90"/>
    <w:rsid w:val="007D3B2E"/>
    <w:rsid w:val="008131F3"/>
    <w:rsid w:val="008137D3"/>
    <w:rsid w:val="008424FA"/>
    <w:rsid w:val="00846AC8"/>
    <w:rsid w:val="00892930"/>
    <w:rsid w:val="008F43E2"/>
    <w:rsid w:val="00924FDF"/>
    <w:rsid w:val="00943661"/>
    <w:rsid w:val="00945931"/>
    <w:rsid w:val="00946990"/>
    <w:rsid w:val="00960AB0"/>
    <w:rsid w:val="00990813"/>
    <w:rsid w:val="0099376A"/>
    <w:rsid w:val="009A35F9"/>
    <w:rsid w:val="009C6CCE"/>
    <w:rsid w:val="009C76FE"/>
    <w:rsid w:val="00A2366D"/>
    <w:rsid w:val="00A94C42"/>
    <w:rsid w:val="00AA6C16"/>
    <w:rsid w:val="00AA72F4"/>
    <w:rsid w:val="00AF7C19"/>
    <w:rsid w:val="00B104C6"/>
    <w:rsid w:val="00B21471"/>
    <w:rsid w:val="00B2615E"/>
    <w:rsid w:val="00B47022"/>
    <w:rsid w:val="00B51FFB"/>
    <w:rsid w:val="00B5312F"/>
    <w:rsid w:val="00B57CCA"/>
    <w:rsid w:val="00B91733"/>
    <w:rsid w:val="00BC3EEE"/>
    <w:rsid w:val="00BC5ADF"/>
    <w:rsid w:val="00BD3988"/>
    <w:rsid w:val="00BD3D1B"/>
    <w:rsid w:val="00BE5C04"/>
    <w:rsid w:val="00C31721"/>
    <w:rsid w:val="00C40ABF"/>
    <w:rsid w:val="00C42351"/>
    <w:rsid w:val="00C74F77"/>
    <w:rsid w:val="00CA599D"/>
    <w:rsid w:val="00CB6A5C"/>
    <w:rsid w:val="00CB732C"/>
    <w:rsid w:val="00CE06E8"/>
    <w:rsid w:val="00CF6EFE"/>
    <w:rsid w:val="00D147BD"/>
    <w:rsid w:val="00D326EE"/>
    <w:rsid w:val="00D624BE"/>
    <w:rsid w:val="00D833CF"/>
    <w:rsid w:val="00D8598A"/>
    <w:rsid w:val="00D873DD"/>
    <w:rsid w:val="00DB340B"/>
    <w:rsid w:val="00DC5877"/>
    <w:rsid w:val="00DF16F8"/>
    <w:rsid w:val="00DF2BDA"/>
    <w:rsid w:val="00DF6CCF"/>
    <w:rsid w:val="00E21382"/>
    <w:rsid w:val="00E27B5B"/>
    <w:rsid w:val="00E76932"/>
    <w:rsid w:val="00E86026"/>
    <w:rsid w:val="00E9781A"/>
    <w:rsid w:val="00ED26B0"/>
    <w:rsid w:val="00F259D5"/>
    <w:rsid w:val="00F32A0C"/>
    <w:rsid w:val="00F52B97"/>
    <w:rsid w:val="00F93577"/>
    <w:rsid w:val="00F93E26"/>
    <w:rsid w:val="00FA44FF"/>
    <w:rsid w:val="00FB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B5B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paragraph" w:styleId="NormalWeb">
    <w:name w:val="Normal (Web)"/>
    <w:basedOn w:val="Normal"/>
    <w:uiPriority w:val="99"/>
    <w:unhideWhenUsed/>
    <w:rsid w:val="0038529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3852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ww.aurelietoubou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.touboul@yahoo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www.aurelietouboul.co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mailto:a.touboul@yahoo.fr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&#233;lie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AA83B-2DF9-44F4-A24A-516A87DA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CV moderne coloré (design vertical)</vt:lpstr>
      <vt:lpstr>CV moderne coloré (design vertical)</vt:lpstr>
      <vt:lpstr>CV moderne coloré (design vertical)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2019-09-10T09:40:00Z</dcterms:created>
  <dcterms:modified xsi:type="dcterms:W3CDTF">2019-09-11T09:26:00Z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